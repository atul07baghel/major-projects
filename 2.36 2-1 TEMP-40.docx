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04EDF4" w14:textId="72FC8270" w:rsidR="00C264CE" w:rsidRDefault="005371AB" w:rsidP="009D4204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24EA03" wp14:editId="6D9E43CA">
                <wp:simplePos x="0" y="0"/>
                <wp:positionH relativeFrom="column">
                  <wp:posOffset>154940</wp:posOffset>
                </wp:positionH>
                <wp:positionV relativeFrom="paragraph">
                  <wp:posOffset>6470015</wp:posOffset>
                </wp:positionV>
                <wp:extent cx="6115685" cy="2540000"/>
                <wp:effectExtent l="0" t="0" r="0" b="0"/>
                <wp:wrapNone/>
                <wp:docPr id="64658069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685" cy="2540000"/>
                        </a:xfrm>
                        <a:prstGeom prst="rect">
                          <a:avLst/>
                        </a:prstGeom>
                        <a:blipFill>
                          <a:blip r:embed="rId6"/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2700" cap="flat" cmpd="sng" algn="ctr">
                              <a:solidFill>
                                <a:schemeClr val="accent1">
                                  <a:shade val="15000"/>
                                </a:schemeClr>
                              </a:solidFill>
                              <a:prstDash val="solid"/>
                              <a:miter lim="800000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FFB98F" id="Rectangle 10" o:spid="_x0000_s1026" style="position:absolute;margin-left:12.2pt;margin-top:509.45pt;width:481.55pt;height:200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" stroked="f" strokecolor="#09101d [484]" strokeweight="1pt">
                <v:fill r:id="rId7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2C68033" wp14:editId="1600918F">
                <wp:simplePos x="0" y="0"/>
                <wp:positionH relativeFrom="column">
                  <wp:posOffset>615950</wp:posOffset>
                </wp:positionH>
                <wp:positionV relativeFrom="paragraph">
                  <wp:posOffset>1466850</wp:posOffset>
                </wp:positionV>
                <wp:extent cx="5411470" cy="4632697"/>
                <wp:effectExtent l="0" t="0" r="17780" b="15875"/>
                <wp:wrapNone/>
                <wp:docPr id="1968212646" name="Rectangl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5411470" cy="4632697"/>
                        </a:xfrm>
                        <a:prstGeom prst="rect">
                          <a:avLst/>
                        </a:prstGeom>
                        <a:blipFill>
                          <a:blip r:embed="rId8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05BBD7" id="Rectangle 9" o:spid="_x0000_s1026" style="position:absolute;margin-left:48.5pt;margin-top:115.5pt;width:426.1pt;height:364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" strokecolor="#09101d [484]" strokeweight="1pt">
                <v:fill r:id="rId9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1B0215" wp14:editId="3E5C9A16">
                <wp:simplePos x="0" y="0"/>
                <wp:positionH relativeFrom="column">
                  <wp:posOffset>1419225</wp:posOffset>
                </wp:positionH>
                <wp:positionV relativeFrom="paragraph">
                  <wp:posOffset>1102995</wp:posOffset>
                </wp:positionV>
                <wp:extent cx="5208270" cy="317500"/>
                <wp:effectExtent l="0" t="0" r="0" b="6350"/>
                <wp:wrapNone/>
                <wp:docPr id="95609796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827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23BCC9F3" w14:textId="01901B82" w:rsidR="005371AB" w:rsidRPr="005371AB" w:rsidRDefault="005371AB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WB 2.36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1B0215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111.75pt;margin-top:86.85pt;width:410.1pt;height:2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" filled="f" stroked="f" strokeweight=".5pt">
                <v:fill o:detectmouseclick="t"/>
                <v:textbox>
                  <w:txbxContent>
                    <w:p w14:paraId="23BCC9F3" w14:textId="01901B82" w:rsidR="005371AB" w:rsidRPr="005371AB" w:rsidRDefault="005371AB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WB 2.36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090233" wp14:editId="7ADAA92A">
                <wp:simplePos x="0" y="0"/>
                <wp:positionH relativeFrom="column">
                  <wp:posOffset>-171450</wp:posOffset>
                </wp:positionH>
                <wp:positionV relativeFrom="paragraph">
                  <wp:posOffset>1093470</wp:posOffset>
                </wp:positionV>
                <wp:extent cx="1247775" cy="317500"/>
                <wp:effectExtent l="0" t="0" r="0" b="6350"/>
                <wp:wrapNone/>
                <wp:docPr id="153723732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3718EED0" w14:textId="3198A286" w:rsidR="005371AB" w:rsidRPr="005371AB" w:rsidRDefault="005371AB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Sample Name: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90233" id="Text Box 7" o:spid="_x0000_s1027" type="#_x0000_t202" style="position:absolute;margin-left:-13.5pt;margin-top:86.1pt;width:98.25pt;height:2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" filled="f" stroked="f" strokeweight=".5pt">
                <v:fill o:detectmouseclick="t"/>
                <v:textbox>
                  <w:txbxContent>
                    <w:p w14:paraId="3718EED0" w14:textId="3198A286" w:rsidR="005371AB" w:rsidRPr="005371AB" w:rsidRDefault="005371AB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Sample Name: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6F666C" wp14:editId="2E24DA0D">
                <wp:simplePos x="0" y="0"/>
                <wp:positionH relativeFrom="column">
                  <wp:posOffset>1409700</wp:posOffset>
                </wp:positionH>
                <wp:positionV relativeFrom="paragraph">
                  <wp:posOffset>817245</wp:posOffset>
                </wp:positionV>
                <wp:extent cx="5191125" cy="317500"/>
                <wp:effectExtent l="0" t="0" r="0" b="6350"/>
                <wp:wrapNone/>
                <wp:docPr id="1768969663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5028BFC9" w14:textId="56CE03A8" w:rsidR="005371AB" w:rsidRPr="005371AB" w:rsidRDefault="005371AB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10/9/2025 11:18:54 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F666C" id="Text Box 6" o:spid="_x0000_s1028" type="#_x0000_t202" style="position:absolute;margin-left:111pt;margin-top:64.35pt;width:408.75pt;height:2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" filled="f" stroked="f" strokeweight=".5pt">
                <v:fill o:detectmouseclick="t"/>
                <v:textbox>
                  <w:txbxContent>
                    <w:p w14:paraId="5028BFC9" w14:textId="56CE03A8" w:rsidR="005371AB" w:rsidRPr="005371AB" w:rsidRDefault="005371AB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10/9/2025 11:18:54 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23D10FF" wp14:editId="5B77EEA1">
                <wp:simplePos x="0" y="0"/>
                <wp:positionH relativeFrom="column">
                  <wp:posOffset>-190500</wp:posOffset>
                </wp:positionH>
                <wp:positionV relativeFrom="paragraph">
                  <wp:posOffset>817245</wp:posOffset>
                </wp:positionV>
                <wp:extent cx="1247775" cy="317500"/>
                <wp:effectExtent l="0" t="0" r="0" b="6350"/>
                <wp:wrapNone/>
                <wp:docPr id="1684644002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7531C180" w14:textId="230A8576" w:rsidR="005371AB" w:rsidRPr="005371AB" w:rsidRDefault="005371AB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Creation: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D10FF" id="Text Box 5" o:spid="_x0000_s1029" type="#_x0000_t202" style="position:absolute;margin-left:-15pt;margin-top:64.35pt;width:98.25pt;height: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" filled="f" stroked="f" strokeweight=".5pt">
                <v:fill o:detectmouseclick="t"/>
                <v:textbox>
                  <w:txbxContent>
                    <w:p w14:paraId="7531C180" w14:textId="230A8576" w:rsidR="005371AB" w:rsidRPr="005371AB" w:rsidRDefault="005371AB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Creation: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1711E4A" wp14:editId="19D94814">
                <wp:simplePos x="0" y="0"/>
                <wp:positionH relativeFrom="column">
                  <wp:posOffset>1400175</wp:posOffset>
                </wp:positionH>
                <wp:positionV relativeFrom="paragraph">
                  <wp:posOffset>560070</wp:posOffset>
                </wp:positionV>
                <wp:extent cx="5246370" cy="317500"/>
                <wp:effectExtent l="0" t="0" r="0" b="6350"/>
                <wp:wrapNone/>
                <wp:docPr id="116868983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637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679E8DF8" w14:textId="3FAEF830" w:rsidR="005371AB" w:rsidRPr="005371AB" w:rsidRDefault="005371AB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IIT Indore SIC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1E4A" id="Text Box 4" o:spid="_x0000_s1030" type="#_x0000_t202" style="position:absolute;margin-left:110.25pt;margin-top:44.1pt;width:413.1pt;height:2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" filled="f" stroked="f" strokeweight=".5pt">
                <v:fill o:detectmouseclick="t"/>
                <v:textbox>
                  <w:txbxContent>
                    <w:p w14:paraId="679E8DF8" w14:textId="3FAEF830" w:rsidR="005371AB" w:rsidRPr="005371AB" w:rsidRDefault="005371AB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IIT Indore SIC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BE2401" wp14:editId="103841D9">
                <wp:simplePos x="0" y="0"/>
                <wp:positionH relativeFrom="column">
                  <wp:posOffset>-190500</wp:posOffset>
                </wp:positionH>
                <wp:positionV relativeFrom="paragraph">
                  <wp:posOffset>560070</wp:posOffset>
                </wp:positionV>
                <wp:extent cx="1247775" cy="317500"/>
                <wp:effectExtent l="0" t="0" r="0" b="6350"/>
                <wp:wrapNone/>
                <wp:docPr id="53149125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1FD7DC15" w14:textId="5942ECFC" w:rsidR="005371AB" w:rsidRPr="005371AB" w:rsidRDefault="005371AB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Author: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E2401" id="Text Box 3" o:spid="_x0000_s1031" type="#_x0000_t202" style="position:absolute;margin-left:-15pt;margin-top:44.1pt;width:98.25pt;height: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" filled="f" stroked="f" strokeweight=".5pt">
                <v:fill o:detectmouseclick="t"/>
                <v:textbox>
                  <w:txbxContent>
                    <w:p w14:paraId="1FD7DC15" w14:textId="5942ECFC" w:rsidR="005371AB" w:rsidRPr="005371AB" w:rsidRDefault="005371AB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Author: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152A71" wp14:editId="6B59E8E8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30200"/>
                <wp:effectExtent l="0" t="0" r="0" b="0"/>
                <wp:wrapNone/>
                <wp:docPr id="173813165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30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</wps:spPr>
                      <wps:txbx>
                        <w:txbxContent>
                          <w:p w14:paraId="6FCDFD7E" w14:textId="06D4AA3F" w:rsidR="005371AB" w:rsidRPr="005371AB" w:rsidRDefault="005371AB" w:rsidP="005371A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  <w:t>Mahaveer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52A71" id="Text Box 2" o:spid="_x0000_s1032" type="#_x0000_t202" style="position:absolute;margin-left:-7.85pt;margin-top:19pt;width:530pt;height:2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" fillcolor="#5b9bd5" stroked="f" strokeweight=".5pt">
                <v:fill rotate="t" angle="90" focus="100%" type="gradient"/>
                <v:textbox>
                  <w:txbxContent>
                    <w:p w14:paraId="6FCDFD7E" w14:textId="06D4AA3F" w:rsidR="005371AB" w:rsidRPr="005371AB" w:rsidRDefault="005371AB" w:rsidP="005371AB">
                      <w:pPr>
                        <w:jc w:val="center"/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  <w:t>Mahaveer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F42102" wp14:editId="5D37C51E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457200"/>
                <wp:effectExtent l="0" t="0" r="0" b="0"/>
                <wp:wrapNone/>
                <wp:docPr id="2182265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094D2124" w14:textId="46D4089E" w:rsidR="005371AB" w:rsidRPr="005371AB" w:rsidRDefault="005371AB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  <w:t xml:space="preserve">EDAX APEX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42102" id="Text Box 1" o:spid="_x0000_s1033" type="#_x0000_t202" style="position:absolute;margin-left:-7.85pt;margin-top:-21pt;width:500pt;height:3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" filled="f" stroked="f" strokeweight=".5pt">
                <v:fill o:detectmouseclick="t"/>
                <v:textbox>
                  <w:txbxContent>
                    <w:p w14:paraId="094D2124" w14:textId="46D4089E" w:rsidR="005371AB" w:rsidRPr="005371AB" w:rsidRDefault="005371AB">
                      <w:pP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  <w:t xml:space="preserve">EDAX APEX </w:t>
                      </w:r>
                    </w:p>
                  </w:txbxContent>
                </v:textbox>
              </v:shape>
            </w:pict>
          </mc:Fallback>
        </mc:AlternateContent>
      </w:r>
    </w:p>
    <w:p w14:paraId="31297E63" w14:textId="4A3444DD" w:rsidR="005371AB" w:rsidRDefault="005371AB" w:rsidP="009D4204"/>
    <w:p w14:paraId="5242ADD9" w14:textId="77777777" w:rsidR="005371AB" w:rsidRDefault="005371AB">
      <w:r>
        <w:br w:type="page"/>
      </w:r>
    </w:p>
    <w:p w14:paraId="356D35F0" w14:textId="77777777" w:rsidR="005371AB" w:rsidRPr="009D4204" w:rsidRDefault="005371AB" w:rsidP="009D42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3FF8D58" wp14:editId="602C5912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30200"/>
                <wp:effectExtent l="0" t="0" r="0" b="0"/>
                <wp:wrapNone/>
                <wp:docPr id="1055333014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30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</wps:spPr>
                      <wps:txbx>
                        <w:txbxContent>
                          <w:p w14:paraId="7612A4B9" w14:textId="4B6CA97D" w:rsidR="005371AB" w:rsidRPr="005371AB" w:rsidRDefault="005371AB" w:rsidP="005371A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  <w:t>Mahaveer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F8D58" id="Text Box 12" o:spid="_x0000_s1034" type="#_x0000_t202" style="position:absolute;margin-left:-7.85pt;margin-top:19pt;width:530pt;height:26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" fillcolor="#5b9bd5" stroked="f" strokeweight=".5pt">
                <v:fill rotate="t" angle="90" focus="100%" type="gradient"/>
                <v:textbox>
                  <w:txbxContent>
                    <w:p w14:paraId="7612A4B9" w14:textId="4B6CA97D" w:rsidR="005371AB" w:rsidRPr="005371AB" w:rsidRDefault="005371AB" w:rsidP="005371AB">
                      <w:pPr>
                        <w:jc w:val="center"/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  <w:t>Mahaveer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22ECCE4" wp14:editId="48813494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457200"/>
                <wp:effectExtent l="0" t="0" r="0" b="0"/>
                <wp:wrapNone/>
                <wp:docPr id="199699634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5BAD1AEC" w14:textId="0B443F90" w:rsidR="005371AB" w:rsidRPr="005371AB" w:rsidRDefault="005371AB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  <w:t xml:space="preserve">EDAX APEX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ECCE4" id="Text Box 11" o:spid="_x0000_s1035" type="#_x0000_t202" style="position:absolute;margin-left:-7.85pt;margin-top:-21pt;width:500pt;height:36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" filled="f" stroked="f" strokeweight=".5pt">
                <v:fill o:detectmouseclick="t"/>
                <v:textbox>
                  <w:txbxContent>
                    <w:p w14:paraId="5BAD1AEC" w14:textId="0B443F90" w:rsidR="005371AB" w:rsidRPr="005371AB" w:rsidRDefault="005371AB">
                      <w:pP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  <w:t xml:space="preserve">EDAX APEX 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page" w:horzAnchor="page" w:tblpX="549" w:tblpY="1719"/>
        <w:tblOverlap w:val="never"/>
        <w:tblW w:w="1000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9"/>
        <w:gridCol w:w="1409"/>
        <w:gridCol w:w="798"/>
        <w:gridCol w:w="1428"/>
        <w:gridCol w:w="1138"/>
        <w:gridCol w:w="1069"/>
        <w:gridCol w:w="968"/>
        <w:gridCol w:w="968"/>
        <w:gridCol w:w="983"/>
      </w:tblGrid>
      <w:tr w:rsidR="005371AB" w:rsidRPr="005371AB" w14:paraId="0F5D917C" w14:textId="77777777" w:rsidTr="005371AB">
        <w:trPr>
          <w:tblCellSpacing w:w="15" w:type="dxa"/>
        </w:trPr>
        <w:tc>
          <w:tcPr>
            <w:tcW w:w="0" w:type="auto"/>
            <w:gridSpan w:val="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8BCDA8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</w:rPr>
            </w:pPr>
            <w:proofErr w:type="spellStart"/>
            <w:r w:rsidRPr="005371AB">
              <w:rPr>
                <w:rFonts w:ascii="Arial" w:hAnsi="Arial" w:cs="Arial"/>
                <w:b/>
                <w:bCs/>
                <w:color w:val="000000"/>
                <w:sz w:val="20"/>
              </w:rPr>
              <w:t>eZAF</w:t>
            </w:r>
            <w:proofErr w:type="spellEnd"/>
            <w:r w:rsidRPr="005371AB">
              <w:rPr>
                <w:rFonts w:ascii="Arial" w:hAnsi="Arial" w:cs="Arial"/>
                <w:b/>
                <w:bCs/>
                <w:color w:val="000000"/>
                <w:sz w:val="20"/>
              </w:rPr>
              <w:t xml:space="preserve"> Quant Result - Analysis Uncertainty: 11.98 %</w:t>
            </w:r>
          </w:p>
        </w:tc>
      </w:tr>
      <w:tr w:rsidR="005371AB" w:rsidRPr="005371AB" w14:paraId="5B6EE153" w14:textId="77777777" w:rsidTr="005371AB">
        <w:trPr>
          <w:tblCellSpacing w:w="15" w:type="dxa"/>
        </w:trPr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3A2F85F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Element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E1F226F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Weight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78F8EE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MDL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AF29F00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Atomic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8CA82FD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Error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100265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Net Int.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D38B868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072DD9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769CEC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</w:t>
            </w:r>
          </w:p>
        </w:tc>
      </w:tr>
      <w:tr w:rsidR="005371AB" w:rsidRPr="005371AB" w14:paraId="3EB30D26" w14:textId="77777777" w:rsidTr="005371AB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C713F4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O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555993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52.9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45A1F63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0.16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07301A4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72.1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12C0E6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10.1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7F2CF8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156.8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AECF1D9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0.8959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F06DDD0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0.2023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782F16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1.0000</w:t>
            </w:r>
          </w:p>
        </w:tc>
      </w:tr>
      <w:tr w:rsidR="005371AB" w:rsidRPr="005371AB" w14:paraId="04C53036" w14:textId="77777777" w:rsidTr="005371AB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60C4072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Mg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1146DB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D819B2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0.33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15EAF35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8747386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30.8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680AB67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3.3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13C7272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0.9142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6FF6C10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0.3095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E163F8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1.0060</w:t>
            </w:r>
          </w:p>
        </w:tc>
      </w:tr>
      <w:tr w:rsidR="005371AB" w:rsidRPr="005371AB" w14:paraId="507BB78D" w14:textId="77777777" w:rsidTr="005371AB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D738B3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Al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AA6DD88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10.2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8D6E37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0.27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2CA1C94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8.2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B7497C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8.7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8AED4A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75.6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BE2885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0.9182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253AB9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0.4397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4AC530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1.0068</w:t>
            </w:r>
          </w:p>
        </w:tc>
      </w:tr>
      <w:tr w:rsidR="005371AB" w:rsidRPr="005371AB" w14:paraId="20B423AC" w14:textId="77777777" w:rsidTr="005371AB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53D7277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Si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5D1BB2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10.8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FC34AF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0.26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7E002E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8.4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DD9C00C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8.1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5A97650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87.3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12C8865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0.9220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796069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0.5033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746E31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1.0059</w:t>
            </w:r>
          </w:p>
        </w:tc>
      </w:tr>
      <w:tr w:rsidR="005371AB" w:rsidRPr="005371AB" w14:paraId="6AFB8BEE" w14:textId="77777777" w:rsidTr="005371AB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C9371B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Ca L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53D46E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4.9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609870E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FF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FF0000"/>
                <w:sz w:val="20"/>
                <w:szCs w:val="20"/>
              </w:rPr>
              <w:t>63.08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8F111C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2.6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9901DAA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22.7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8CEC8F6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0008D23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0.8885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03356A7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0.0761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8FFD76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1.0000</w:t>
            </w:r>
          </w:p>
        </w:tc>
      </w:tr>
      <w:tr w:rsidR="005371AB" w:rsidRPr="005371AB" w14:paraId="18802586" w14:textId="77777777" w:rsidTr="005371AB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34113C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Mn L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861AAB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B9CCDE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FF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FF0000"/>
                <w:sz w:val="20"/>
                <w:szCs w:val="20"/>
              </w:rPr>
              <w:t>11.57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CF523B6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67C666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73.6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331A42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68342B2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0.8994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A29602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0.0739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61A192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1.0000</w:t>
            </w:r>
          </w:p>
        </w:tc>
      </w:tr>
      <w:tr w:rsidR="005371AB" w:rsidRPr="005371AB" w14:paraId="2F85206E" w14:textId="77777777" w:rsidTr="005371AB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2C4419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Fe L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83D3252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19.4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EC05950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4.91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2F56FC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7.6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28E462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13.6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6CE271E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13.2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DBF877B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0.9015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BD74DD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0.0932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3933CD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1.0000</w:t>
            </w:r>
          </w:p>
        </w:tc>
      </w:tr>
    </w:tbl>
    <w:p w14:paraId="4C03D5F7" w14:textId="257C1CAA" w:rsidR="005371AB" w:rsidRDefault="005371AB" w:rsidP="009D4204"/>
    <w:p w14:paraId="25647688" w14:textId="77777777" w:rsidR="005371AB" w:rsidRDefault="005371AB">
      <w:r>
        <w:br w:type="page"/>
      </w:r>
    </w:p>
    <w:p w14:paraId="07A6CFBC" w14:textId="529DF129" w:rsidR="005371AB" w:rsidRDefault="005371AB" w:rsidP="009D42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EE19DB2" wp14:editId="4D398C98">
                <wp:simplePos x="0" y="0"/>
                <wp:positionH relativeFrom="column">
                  <wp:posOffset>154940</wp:posOffset>
                </wp:positionH>
                <wp:positionV relativeFrom="paragraph">
                  <wp:posOffset>6470015</wp:posOffset>
                </wp:positionV>
                <wp:extent cx="6115685" cy="2540000"/>
                <wp:effectExtent l="0" t="0" r="0" b="0"/>
                <wp:wrapNone/>
                <wp:docPr id="938220589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685" cy="2540000"/>
                        </a:xfrm>
                        <a:prstGeom prst="rect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2700" cap="flat" cmpd="sng" algn="ctr">
                              <a:solidFill>
                                <a:schemeClr val="accent1">
                                  <a:shade val="15000"/>
                                </a:schemeClr>
                              </a:solidFill>
                              <a:prstDash val="solid"/>
                              <a:miter lim="800000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687115" id="Rectangle 22" o:spid="_x0000_s1026" style="position:absolute;margin-left:12.2pt;margin-top:509.45pt;width:481.55pt;height:200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" stroked="f" strokecolor="#09101d [484]" strokeweight="1pt">
                <v:fill r:id="rId11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AF07301" wp14:editId="66642D9F">
                <wp:simplePos x="0" y="0"/>
                <wp:positionH relativeFrom="column">
                  <wp:posOffset>615950</wp:posOffset>
                </wp:positionH>
                <wp:positionV relativeFrom="paragraph">
                  <wp:posOffset>1466850</wp:posOffset>
                </wp:positionV>
                <wp:extent cx="5411470" cy="4632697"/>
                <wp:effectExtent l="0" t="0" r="17780" b="15875"/>
                <wp:wrapNone/>
                <wp:docPr id="1262759989" name="Rectangl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5411470" cy="4632697"/>
                        </a:xfrm>
                        <a:prstGeom prst="rect">
                          <a:avLst/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300F3F" id="Rectangle 21" o:spid="_x0000_s1026" style="position:absolute;margin-left:48.5pt;margin-top:115.5pt;width:426.1pt;height:364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" strokecolor="#09101d [484]" strokeweight="1pt">
                <v:fill r:id="rId13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A14C496" wp14:editId="49BAA997">
                <wp:simplePos x="0" y="0"/>
                <wp:positionH relativeFrom="column">
                  <wp:posOffset>1419225</wp:posOffset>
                </wp:positionH>
                <wp:positionV relativeFrom="paragraph">
                  <wp:posOffset>1102995</wp:posOffset>
                </wp:positionV>
                <wp:extent cx="5208270" cy="317500"/>
                <wp:effectExtent l="0" t="0" r="0" b="6350"/>
                <wp:wrapNone/>
                <wp:docPr id="67789105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827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6DBAC95D" w14:textId="1908E2FE" w:rsidR="005371AB" w:rsidRPr="005371AB" w:rsidRDefault="005371AB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WB 2.36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4C496" id="Text Box 20" o:spid="_x0000_s1036" type="#_x0000_t202" style="position:absolute;margin-left:111.75pt;margin-top:86.85pt;width:410.1pt;height:2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" filled="f" stroked="f" strokeweight=".5pt">
                <v:fill o:detectmouseclick="t"/>
                <v:textbox>
                  <w:txbxContent>
                    <w:p w14:paraId="6DBAC95D" w14:textId="1908E2FE" w:rsidR="005371AB" w:rsidRPr="005371AB" w:rsidRDefault="005371AB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WB 2.36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CB6473" wp14:editId="75F6CD13">
                <wp:simplePos x="0" y="0"/>
                <wp:positionH relativeFrom="column">
                  <wp:posOffset>-171450</wp:posOffset>
                </wp:positionH>
                <wp:positionV relativeFrom="paragraph">
                  <wp:posOffset>1093470</wp:posOffset>
                </wp:positionV>
                <wp:extent cx="1247775" cy="317500"/>
                <wp:effectExtent l="0" t="0" r="0" b="6350"/>
                <wp:wrapNone/>
                <wp:docPr id="11075252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4E4C19F7" w14:textId="182656C1" w:rsidR="005371AB" w:rsidRPr="005371AB" w:rsidRDefault="005371AB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Sample Name: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B6473" id="Text Box 19" o:spid="_x0000_s1037" type="#_x0000_t202" style="position:absolute;margin-left:-13.5pt;margin-top:86.1pt;width:98.25pt;height:2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" filled="f" stroked="f" strokeweight=".5pt">
                <v:fill o:detectmouseclick="t"/>
                <v:textbox>
                  <w:txbxContent>
                    <w:p w14:paraId="4E4C19F7" w14:textId="182656C1" w:rsidR="005371AB" w:rsidRPr="005371AB" w:rsidRDefault="005371AB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Sample Name: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B339B05" wp14:editId="761F04FC">
                <wp:simplePos x="0" y="0"/>
                <wp:positionH relativeFrom="column">
                  <wp:posOffset>1409700</wp:posOffset>
                </wp:positionH>
                <wp:positionV relativeFrom="paragraph">
                  <wp:posOffset>817245</wp:posOffset>
                </wp:positionV>
                <wp:extent cx="5191125" cy="317500"/>
                <wp:effectExtent l="0" t="0" r="0" b="6350"/>
                <wp:wrapNone/>
                <wp:docPr id="1232675026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3B1E4B43" w14:textId="1F0F2565" w:rsidR="005371AB" w:rsidRPr="005371AB" w:rsidRDefault="005371AB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10/9/2025 11:19:50 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39B05" id="Text Box 18" o:spid="_x0000_s1038" type="#_x0000_t202" style="position:absolute;margin-left:111pt;margin-top:64.35pt;width:408.75pt;height:2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" filled="f" stroked="f" strokeweight=".5pt">
                <v:fill o:detectmouseclick="t"/>
                <v:textbox>
                  <w:txbxContent>
                    <w:p w14:paraId="3B1E4B43" w14:textId="1F0F2565" w:rsidR="005371AB" w:rsidRPr="005371AB" w:rsidRDefault="005371AB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10/9/2025 11:19:50 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F3C5F7" wp14:editId="2F463AC3">
                <wp:simplePos x="0" y="0"/>
                <wp:positionH relativeFrom="column">
                  <wp:posOffset>-190500</wp:posOffset>
                </wp:positionH>
                <wp:positionV relativeFrom="paragraph">
                  <wp:posOffset>817245</wp:posOffset>
                </wp:positionV>
                <wp:extent cx="1247775" cy="317500"/>
                <wp:effectExtent l="0" t="0" r="0" b="6350"/>
                <wp:wrapNone/>
                <wp:docPr id="1942871026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248193A2" w14:textId="34491BC3" w:rsidR="005371AB" w:rsidRPr="005371AB" w:rsidRDefault="005371AB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Creation: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3C5F7" id="Text Box 17" o:spid="_x0000_s1039" type="#_x0000_t202" style="position:absolute;margin-left:-15pt;margin-top:64.35pt;width:98.25pt;height:2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" filled="f" stroked="f" strokeweight=".5pt">
                <v:fill o:detectmouseclick="t"/>
                <v:textbox>
                  <w:txbxContent>
                    <w:p w14:paraId="248193A2" w14:textId="34491BC3" w:rsidR="005371AB" w:rsidRPr="005371AB" w:rsidRDefault="005371AB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Creation: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C0B8600" wp14:editId="2351C452">
                <wp:simplePos x="0" y="0"/>
                <wp:positionH relativeFrom="column">
                  <wp:posOffset>1400175</wp:posOffset>
                </wp:positionH>
                <wp:positionV relativeFrom="paragraph">
                  <wp:posOffset>560070</wp:posOffset>
                </wp:positionV>
                <wp:extent cx="5246370" cy="317500"/>
                <wp:effectExtent l="0" t="0" r="0" b="6350"/>
                <wp:wrapNone/>
                <wp:docPr id="375903002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637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52453D87" w14:textId="12E53E88" w:rsidR="005371AB" w:rsidRPr="005371AB" w:rsidRDefault="005371AB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IIT Indore SIC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8600" id="Text Box 16" o:spid="_x0000_s1040" type="#_x0000_t202" style="position:absolute;margin-left:110.25pt;margin-top:44.1pt;width:413.1pt;height:2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" filled="f" stroked="f" strokeweight=".5pt">
                <v:fill o:detectmouseclick="t"/>
                <v:textbox>
                  <w:txbxContent>
                    <w:p w14:paraId="52453D87" w14:textId="12E53E88" w:rsidR="005371AB" w:rsidRPr="005371AB" w:rsidRDefault="005371AB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IIT Indore SIC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0A5B422" wp14:editId="453E4422">
                <wp:simplePos x="0" y="0"/>
                <wp:positionH relativeFrom="column">
                  <wp:posOffset>-190500</wp:posOffset>
                </wp:positionH>
                <wp:positionV relativeFrom="paragraph">
                  <wp:posOffset>560070</wp:posOffset>
                </wp:positionV>
                <wp:extent cx="1247775" cy="317500"/>
                <wp:effectExtent l="0" t="0" r="0" b="6350"/>
                <wp:wrapNone/>
                <wp:docPr id="1959073753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5131F450" w14:textId="00C8B4F5" w:rsidR="005371AB" w:rsidRPr="005371AB" w:rsidRDefault="005371AB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Author: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5B422" id="Text Box 15" o:spid="_x0000_s1041" type="#_x0000_t202" style="position:absolute;margin-left:-15pt;margin-top:44.1pt;width:98.25pt;height:2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" filled="f" stroked="f" strokeweight=".5pt">
                <v:fill o:detectmouseclick="t"/>
                <v:textbox>
                  <w:txbxContent>
                    <w:p w14:paraId="5131F450" w14:textId="00C8B4F5" w:rsidR="005371AB" w:rsidRPr="005371AB" w:rsidRDefault="005371AB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Author: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83CA66" wp14:editId="0BA60668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30200"/>
                <wp:effectExtent l="0" t="0" r="0" b="0"/>
                <wp:wrapNone/>
                <wp:docPr id="1572837545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30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</wps:spPr>
                      <wps:txbx>
                        <w:txbxContent>
                          <w:p w14:paraId="77D3DB17" w14:textId="196A7B41" w:rsidR="005371AB" w:rsidRPr="005371AB" w:rsidRDefault="005371AB" w:rsidP="005371A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  <w:t>Mahaveer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3CA66" id="Text Box 14" o:spid="_x0000_s1042" type="#_x0000_t202" style="position:absolute;margin-left:-7.85pt;margin-top:19pt;width:530pt;height:26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" fillcolor="#5b9bd5" stroked="f" strokeweight=".5pt">
                <v:fill rotate="t" angle="90" focus="100%" type="gradient"/>
                <v:textbox>
                  <w:txbxContent>
                    <w:p w14:paraId="77D3DB17" w14:textId="196A7B41" w:rsidR="005371AB" w:rsidRPr="005371AB" w:rsidRDefault="005371AB" w:rsidP="005371AB">
                      <w:pPr>
                        <w:jc w:val="center"/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  <w:t>Mahaveer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CDC590D" wp14:editId="499D11BA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457200"/>
                <wp:effectExtent l="0" t="0" r="0" b="0"/>
                <wp:wrapNone/>
                <wp:docPr id="97065763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72446563" w14:textId="01C4DE70" w:rsidR="005371AB" w:rsidRPr="005371AB" w:rsidRDefault="005371AB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  <w:t xml:space="preserve">EDAX APEX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C590D" id="Text Box 13" o:spid="_x0000_s1043" type="#_x0000_t202" style="position:absolute;margin-left:-7.85pt;margin-top:-21pt;width:500pt;height:36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" filled="f" stroked="f" strokeweight=".5pt">
                <v:fill o:detectmouseclick="t"/>
                <v:textbox>
                  <w:txbxContent>
                    <w:p w14:paraId="72446563" w14:textId="01C4DE70" w:rsidR="005371AB" w:rsidRPr="005371AB" w:rsidRDefault="005371AB">
                      <w:pP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  <w:t xml:space="preserve">EDAX APEX </w:t>
                      </w:r>
                    </w:p>
                  </w:txbxContent>
                </v:textbox>
              </v:shape>
            </w:pict>
          </mc:Fallback>
        </mc:AlternateContent>
      </w:r>
    </w:p>
    <w:p w14:paraId="10399F4B" w14:textId="77777777" w:rsidR="005371AB" w:rsidRDefault="005371AB">
      <w:r>
        <w:br w:type="page"/>
      </w:r>
    </w:p>
    <w:p w14:paraId="78D28A37" w14:textId="77777777" w:rsidR="005371AB" w:rsidRPr="009D4204" w:rsidRDefault="005371AB" w:rsidP="009D42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89E90B2" wp14:editId="0273EFD1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30200"/>
                <wp:effectExtent l="0" t="0" r="0" b="0"/>
                <wp:wrapNone/>
                <wp:docPr id="201306069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30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</wps:spPr>
                      <wps:txbx>
                        <w:txbxContent>
                          <w:p w14:paraId="62CCB787" w14:textId="53C0247D" w:rsidR="005371AB" w:rsidRPr="005371AB" w:rsidRDefault="005371AB" w:rsidP="005371A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  <w:t>Mahaveer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E90B2" id="Text Box 24" o:spid="_x0000_s1044" type="#_x0000_t202" style="position:absolute;margin-left:-7.85pt;margin-top:19pt;width:530pt;height:26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" fillcolor="#5b9bd5" stroked="f" strokeweight=".5pt">
                <v:fill rotate="t" angle="90" focus="100%" type="gradient"/>
                <v:textbox>
                  <w:txbxContent>
                    <w:p w14:paraId="62CCB787" w14:textId="53C0247D" w:rsidR="005371AB" w:rsidRPr="005371AB" w:rsidRDefault="005371AB" w:rsidP="005371AB">
                      <w:pPr>
                        <w:jc w:val="center"/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  <w:t>Mahaveer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399B31" wp14:editId="01AD2C75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457200"/>
                <wp:effectExtent l="0" t="0" r="0" b="0"/>
                <wp:wrapNone/>
                <wp:docPr id="2071027801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67CE55EB" w14:textId="0DABF506" w:rsidR="005371AB" w:rsidRPr="005371AB" w:rsidRDefault="005371AB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  <w:t xml:space="preserve">EDAX APEX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9B31" id="Text Box 23" o:spid="_x0000_s1045" type="#_x0000_t202" style="position:absolute;margin-left:-7.85pt;margin-top:-21pt;width:500pt;height:36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" filled="f" stroked="f" strokeweight=".5pt">
                <v:fill o:detectmouseclick="t"/>
                <v:textbox>
                  <w:txbxContent>
                    <w:p w14:paraId="67CE55EB" w14:textId="0DABF506" w:rsidR="005371AB" w:rsidRPr="005371AB" w:rsidRDefault="005371AB">
                      <w:pP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  <w:t xml:space="preserve">EDAX APEX 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page" w:horzAnchor="page" w:tblpX="549" w:tblpY="1719"/>
        <w:tblOverlap w:val="never"/>
        <w:tblW w:w="1000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9"/>
        <w:gridCol w:w="1409"/>
        <w:gridCol w:w="798"/>
        <w:gridCol w:w="1428"/>
        <w:gridCol w:w="1138"/>
        <w:gridCol w:w="1069"/>
        <w:gridCol w:w="968"/>
        <w:gridCol w:w="968"/>
        <w:gridCol w:w="983"/>
      </w:tblGrid>
      <w:tr w:rsidR="005371AB" w:rsidRPr="005371AB" w14:paraId="3F0809E5" w14:textId="77777777" w:rsidTr="005371AB">
        <w:trPr>
          <w:tblCellSpacing w:w="15" w:type="dxa"/>
        </w:trPr>
        <w:tc>
          <w:tcPr>
            <w:tcW w:w="0" w:type="auto"/>
            <w:gridSpan w:val="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C11323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</w:rPr>
            </w:pPr>
            <w:proofErr w:type="spellStart"/>
            <w:r w:rsidRPr="005371AB">
              <w:rPr>
                <w:rFonts w:ascii="Arial" w:hAnsi="Arial" w:cs="Arial"/>
                <w:b/>
                <w:bCs/>
                <w:color w:val="000000"/>
                <w:sz w:val="20"/>
              </w:rPr>
              <w:t>eZAF</w:t>
            </w:r>
            <w:proofErr w:type="spellEnd"/>
            <w:r w:rsidRPr="005371AB">
              <w:rPr>
                <w:rFonts w:ascii="Arial" w:hAnsi="Arial" w:cs="Arial"/>
                <w:b/>
                <w:bCs/>
                <w:color w:val="000000"/>
                <w:sz w:val="20"/>
              </w:rPr>
              <w:t xml:space="preserve"> Quant Result - Analysis Uncertainty: 12.35 %</w:t>
            </w:r>
          </w:p>
        </w:tc>
      </w:tr>
      <w:tr w:rsidR="005371AB" w:rsidRPr="005371AB" w14:paraId="2E7FC0E0" w14:textId="77777777" w:rsidTr="005371AB">
        <w:trPr>
          <w:tblCellSpacing w:w="15" w:type="dxa"/>
        </w:trPr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706A69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Element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DAF1E48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Weight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29655B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MDL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9222C8C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Atomic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F13E48E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Error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33F26E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Net Int.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8E82D70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242CD3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D8A6B1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</w:t>
            </w:r>
          </w:p>
        </w:tc>
      </w:tr>
      <w:tr w:rsidR="005371AB" w:rsidRPr="005371AB" w14:paraId="195D7F33" w14:textId="77777777" w:rsidTr="005371AB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6170C6A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O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D4443CE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48.3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EEA1511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372849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68.2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113CC7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10.5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0558A57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97.5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CA90299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0.8923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D57CFF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0.1954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29458A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1.0000</w:t>
            </w:r>
          </w:p>
        </w:tc>
      </w:tr>
      <w:tr w:rsidR="005371AB" w:rsidRPr="005371AB" w14:paraId="45601A21" w14:textId="77777777" w:rsidTr="005371AB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E5869E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Mg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A6A32FE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32FAB6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0.31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9C8FA0D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2D87B5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23.1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BC136E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4.4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142335C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0.9109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B92670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0.3096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04849C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1.0062</w:t>
            </w:r>
          </w:p>
        </w:tc>
      </w:tr>
      <w:tr w:rsidR="005371AB" w:rsidRPr="005371AB" w14:paraId="397625E6" w14:textId="77777777" w:rsidTr="005371AB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D74C71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Al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9C4677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11.0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484501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0.26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8C2848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9.2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CF221BB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9.0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04D906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57.1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506B012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0.9151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9D63CD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0.4359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D0A9155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1.0070</w:t>
            </w:r>
          </w:p>
        </w:tc>
      </w:tr>
      <w:tr w:rsidR="005371AB" w:rsidRPr="005371AB" w14:paraId="7201D92B" w14:textId="77777777" w:rsidTr="005371AB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98AEFE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Si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07DEFDB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12.2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A679D7F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0.25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11CB34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9.8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AD8154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8.3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0473B86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68.8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C34C83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0.9190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5B0658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0.4953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10F461E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1.0058</w:t>
            </w:r>
          </w:p>
        </w:tc>
      </w:tr>
      <w:tr w:rsidR="005371AB" w:rsidRPr="005371AB" w14:paraId="51CB6F24" w14:textId="77777777" w:rsidTr="005371AB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F53298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Ca L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8A2C152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4.6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6DF20EF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FF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FF0000"/>
                <w:sz w:val="20"/>
                <w:szCs w:val="20"/>
              </w:rPr>
              <w:t>99.02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FF48DE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2.6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9B3088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23.6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0A1C0FA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874FC0E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0.8847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F678A1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0.0719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7EA6A1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1.0000</w:t>
            </w:r>
          </w:p>
        </w:tc>
      </w:tr>
      <w:tr w:rsidR="005371AB" w:rsidRPr="005371AB" w14:paraId="524D96F2" w14:textId="77777777" w:rsidTr="005371AB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738D47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Mn L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FFF7E0F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93F82A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FF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FF0000"/>
                <w:sz w:val="20"/>
                <w:szCs w:val="20"/>
              </w:rPr>
              <w:t>11.72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A4409F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4FD3AC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84.8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786B5E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BBAE9E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0.8959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26C973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0.0792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0B29C1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1.0000</w:t>
            </w:r>
          </w:p>
        </w:tc>
      </w:tr>
      <w:tr w:rsidR="005371AB" w:rsidRPr="005371AB" w14:paraId="62163046" w14:textId="77777777" w:rsidTr="005371AB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5A4A6D9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Fe L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8A179A6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21.6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5C48C3B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4.79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446C61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8.7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FEA0E0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13.8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6E90D6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11.0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6B724F4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0.8980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117BDB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0.0993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8C96AE1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1.0000</w:t>
            </w:r>
          </w:p>
        </w:tc>
      </w:tr>
    </w:tbl>
    <w:p w14:paraId="56AD54E0" w14:textId="7F728528" w:rsidR="005371AB" w:rsidRDefault="005371AB" w:rsidP="009D4204"/>
    <w:p w14:paraId="676B3CED" w14:textId="77777777" w:rsidR="005371AB" w:rsidRDefault="005371AB">
      <w:r>
        <w:br w:type="page"/>
      </w:r>
    </w:p>
    <w:p w14:paraId="02011AEC" w14:textId="1F0A2A87" w:rsidR="005371AB" w:rsidRDefault="005371AB" w:rsidP="009D42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89D996C" wp14:editId="1B6E84DE">
                <wp:simplePos x="0" y="0"/>
                <wp:positionH relativeFrom="column">
                  <wp:posOffset>154940</wp:posOffset>
                </wp:positionH>
                <wp:positionV relativeFrom="paragraph">
                  <wp:posOffset>6470015</wp:posOffset>
                </wp:positionV>
                <wp:extent cx="6115685" cy="2540000"/>
                <wp:effectExtent l="0" t="0" r="0" b="0"/>
                <wp:wrapNone/>
                <wp:docPr id="1095507972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685" cy="2540000"/>
                        </a:xfrm>
                        <a:prstGeom prst="rect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2700" cap="flat" cmpd="sng" algn="ctr">
                              <a:solidFill>
                                <a:schemeClr val="accent1">
                                  <a:shade val="15000"/>
                                </a:schemeClr>
                              </a:solidFill>
                              <a:prstDash val="solid"/>
                              <a:miter lim="800000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6A6B3" id="Rectangle 34" o:spid="_x0000_s1026" style="position:absolute;margin-left:12.2pt;margin-top:509.45pt;width:481.55pt;height:200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" stroked="f" strokecolor="#09101d [484]" strokeweight="1pt">
                <v:fill r:id="rId15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BA6DC9D" wp14:editId="41576D50">
                <wp:simplePos x="0" y="0"/>
                <wp:positionH relativeFrom="column">
                  <wp:posOffset>615950</wp:posOffset>
                </wp:positionH>
                <wp:positionV relativeFrom="paragraph">
                  <wp:posOffset>1466850</wp:posOffset>
                </wp:positionV>
                <wp:extent cx="5411470" cy="4632697"/>
                <wp:effectExtent l="0" t="0" r="17780" b="15875"/>
                <wp:wrapNone/>
                <wp:docPr id="518298031" name="Rectangle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5411470" cy="4632697"/>
                        </a:xfrm>
                        <a:prstGeom prst="rect">
                          <a:avLst/>
                        </a:prstGeom>
                        <a:blipFill>
                          <a:blip r:embed="rId16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E2D45B" id="Rectangle 33" o:spid="_x0000_s1026" style="position:absolute;margin-left:48.5pt;margin-top:115.5pt;width:426.1pt;height:364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" strokecolor="#09101d [484]" strokeweight="1pt">
                <v:fill r:id="rId17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097E666" wp14:editId="35A23A8E">
                <wp:simplePos x="0" y="0"/>
                <wp:positionH relativeFrom="column">
                  <wp:posOffset>1419225</wp:posOffset>
                </wp:positionH>
                <wp:positionV relativeFrom="paragraph">
                  <wp:posOffset>1102995</wp:posOffset>
                </wp:positionV>
                <wp:extent cx="5208270" cy="317500"/>
                <wp:effectExtent l="0" t="0" r="0" b="6350"/>
                <wp:wrapNone/>
                <wp:docPr id="558531304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827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1FA42245" w14:textId="2BAD306E" w:rsidR="005371AB" w:rsidRPr="005371AB" w:rsidRDefault="005371AB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WB 2.36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7E666" id="Text Box 32" o:spid="_x0000_s1046" type="#_x0000_t202" style="position:absolute;margin-left:111.75pt;margin-top:86.85pt;width:410.1pt;height:2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" filled="f" stroked="f" strokeweight=".5pt">
                <v:fill o:detectmouseclick="t"/>
                <v:textbox>
                  <w:txbxContent>
                    <w:p w14:paraId="1FA42245" w14:textId="2BAD306E" w:rsidR="005371AB" w:rsidRPr="005371AB" w:rsidRDefault="005371AB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WB 2.36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DAAEA4" wp14:editId="35D11970">
                <wp:simplePos x="0" y="0"/>
                <wp:positionH relativeFrom="column">
                  <wp:posOffset>-171450</wp:posOffset>
                </wp:positionH>
                <wp:positionV relativeFrom="paragraph">
                  <wp:posOffset>1093470</wp:posOffset>
                </wp:positionV>
                <wp:extent cx="1247775" cy="317500"/>
                <wp:effectExtent l="0" t="0" r="0" b="6350"/>
                <wp:wrapNone/>
                <wp:docPr id="1550436169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60071F79" w14:textId="31C9B67B" w:rsidR="005371AB" w:rsidRPr="005371AB" w:rsidRDefault="005371AB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Sample Name: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AAEA4" id="Text Box 31" o:spid="_x0000_s1047" type="#_x0000_t202" style="position:absolute;margin-left:-13.5pt;margin-top:86.1pt;width:98.25pt;height:2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" filled="f" stroked="f" strokeweight=".5pt">
                <v:fill o:detectmouseclick="t"/>
                <v:textbox>
                  <w:txbxContent>
                    <w:p w14:paraId="60071F79" w14:textId="31C9B67B" w:rsidR="005371AB" w:rsidRPr="005371AB" w:rsidRDefault="005371AB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Sample Name: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9343436" wp14:editId="52CC8F1F">
                <wp:simplePos x="0" y="0"/>
                <wp:positionH relativeFrom="column">
                  <wp:posOffset>1409700</wp:posOffset>
                </wp:positionH>
                <wp:positionV relativeFrom="paragraph">
                  <wp:posOffset>817245</wp:posOffset>
                </wp:positionV>
                <wp:extent cx="5191125" cy="317500"/>
                <wp:effectExtent l="0" t="0" r="0" b="6350"/>
                <wp:wrapNone/>
                <wp:docPr id="647413689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5DFAE515" w14:textId="0C9B7B2C" w:rsidR="005371AB" w:rsidRPr="005371AB" w:rsidRDefault="005371AB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10/9/2025 11:20:47 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43436" id="Text Box 30" o:spid="_x0000_s1048" type="#_x0000_t202" style="position:absolute;margin-left:111pt;margin-top:64.35pt;width:408.75pt;height:2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" filled="f" stroked="f" strokeweight=".5pt">
                <v:fill o:detectmouseclick="t"/>
                <v:textbox>
                  <w:txbxContent>
                    <w:p w14:paraId="5DFAE515" w14:textId="0C9B7B2C" w:rsidR="005371AB" w:rsidRPr="005371AB" w:rsidRDefault="005371AB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10/9/2025 11:20:47 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B8E63E9" wp14:editId="7E7B3EF5">
                <wp:simplePos x="0" y="0"/>
                <wp:positionH relativeFrom="column">
                  <wp:posOffset>-190500</wp:posOffset>
                </wp:positionH>
                <wp:positionV relativeFrom="paragraph">
                  <wp:posOffset>817245</wp:posOffset>
                </wp:positionV>
                <wp:extent cx="1247775" cy="317500"/>
                <wp:effectExtent l="0" t="0" r="0" b="6350"/>
                <wp:wrapNone/>
                <wp:docPr id="585668473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21B1F85D" w14:textId="592B44D9" w:rsidR="005371AB" w:rsidRPr="005371AB" w:rsidRDefault="005371AB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Creation: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63E9" id="Text Box 29" o:spid="_x0000_s1049" type="#_x0000_t202" style="position:absolute;margin-left:-15pt;margin-top:64.35pt;width:98.25pt;height:2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" filled="f" stroked="f" strokeweight=".5pt">
                <v:fill o:detectmouseclick="t"/>
                <v:textbox>
                  <w:txbxContent>
                    <w:p w14:paraId="21B1F85D" w14:textId="592B44D9" w:rsidR="005371AB" w:rsidRPr="005371AB" w:rsidRDefault="005371AB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Creation: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73867F0" wp14:editId="793A619F">
                <wp:simplePos x="0" y="0"/>
                <wp:positionH relativeFrom="column">
                  <wp:posOffset>1400175</wp:posOffset>
                </wp:positionH>
                <wp:positionV relativeFrom="paragraph">
                  <wp:posOffset>560070</wp:posOffset>
                </wp:positionV>
                <wp:extent cx="5246370" cy="317500"/>
                <wp:effectExtent l="0" t="0" r="0" b="6350"/>
                <wp:wrapNone/>
                <wp:docPr id="1708681762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637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46E39969" w14:textId="4FBFFD8F" w:rsidR="005371AB" w:rsidRPr="005371AB" w:rsidRDefault="005371AB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IIT Indore SIC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867F0" id="Text Box 28" o:spid="_x0000_s1050" type="#_x0000_t202" style="position:absolute;margin-left:110.25pt;margin-top:44.1pt;width:413.1pt;height:2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" filled="f" stroked="f" strokeweight=".5pt">
                <v:fill o:detectmouseclick="t"/>
                <v:textbox>
                  <w:txbxContent>
                    <w:p w14:paraId="46E39969" w14:textId="4FBFFD8F" w:rsidR="005371AB" w:rsidRPr="005371AB" w:rsidRDefault="005371AB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IIT Indore SIC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F67DA0D" wp14:editId="6D3C51E9">
                <wp:simplePos x="0" y="0"/>
                <wp:positionH relativeFrom="column">
                  <wp:posOffset>-190500</wp:posOffset>
                </wp:positionH>
                <wp:positionV relativeFrom="paragraph">
                  <wp:posOffset>560070</wp:posOffset>
                </wp:positionV>
                <wp:extent cx="1247775" cy="317500"/>
                <wp:effectExtent l="0" t="0" r="0" b="6350"/>
                <wp:wrapNone/>
                <wp:docPr id="675495495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3BEB944B" w14:textId="3E1F4D35" w:rsidR="005371AB" w:rsidRPr="005371AB" w:rsidRDefault="005371AB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Author: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7DA0D" id="Text Box 27" o:spid="_x0000_s1051" type="#_x0000_t202" style="position:absolute;margin-left:-15pt;margin-top:44.1pt;width:98.25pt;height:2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" filled="f" stroked="f" strokeweight=".5pt">
                <v:fill o:detectmouseclick="t"/>
                <v:textbox>
                  <w:txbxContent>
                    <w:p w14:paraId="3BEB944B" w14:textId="3E1F4D35" w:rsidR="005371AB" w:rsidRPr="005371AB" w:rsidRDefault="005371AB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Author: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E366AF1" wp14:editId="3AD20666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30200"/>
                <wp:effectExtent l="0" t="0" r="0" b="0"/>
                <wp:wrapNone/>
                <wp:docPr id="1669500630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30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</wps:spPr>
                      <wps:txbx>
                        <w:txbxContent>
                          <w:p w14:paraId="03371CAE" w14:textId="5EA3D3C6" w:rsidR="005371AB" w:rsidRPr="005371AB" w:rsidRDefault="005371AB" w:rsidP="005371A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  <w:t>Mahaveer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66AF1" id="Text Box 26" o:spid="_x0000_s1052" type="#_x0000_t202" style="position:absolute;margin-left:-7.85pt;margin-top:19pt;width:530pt;height:26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" fillcolor="#5b9bd5" stroked="f" strokeweight=".5pt">
                <v:fill rotate="t" angle="90" focus="100%" type="gradient"/>
                <v:textbox>
                  <w:txbxContent>
                    <w:p w14:paraId="03371CAE" w14:textId="5EA3D3C6" w:rsidR="005371AB" w:rsidRPr="005371AB" w:rsidRDefault="005371AB" w:rsidP="005371AB">
                      <w:pPr>
                        <w:jc w:val="center"/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  <w:t>Mahaveer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A696DB4" wp14:editId="5591E512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457200"/>
                <wp:effectExtent l="0" t="0" r="0" b="0"/>
                <wp:wrapNone/>
                <wp:docPr id="871438911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2072AA06" w14:textId="7D59978F" w:rsidR="005371AB" w:rsidRPr="005371AB" w:rsidRDefault="005371AB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  <w:t xml:space="preserve">EDAX APEX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96DB4" id="Text Box 25" o:spid="_x0000_s1053" type="#_x0000_t202" style="position:absolute;margin-left:-7.85pt;margin-top:-21pt;width:500pt;height:36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" filled="f" stroked="f" strokeweight=".5pt">
                <v:fill o:detectmouseclick="t"/>
                <v:textbox>
                  <w:txbxContent>
                    <w:p w14:paraId="2072AA06" w14:textId="7D59978F" w:rsidR="005371AB" w:rsidRPr="005371AB" w:rsidRDefault="005371AB">
                      <w:pP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  <w:t xml:space="preserve">EDAX APEX </w:t>
                      </w:r>
                    </w:p>
                  </w:txbxContent>
                </v:textbox>
              </v:shape>
            </w:pict>
          </mc:Fallback>
        </mc:AlternateContent>
      </w:r>
    </w:p>
    <w:p w14:paraId="640E3C21" w14:textId="77777777" w:rsidR="005371AB" w:rsidRDefault="005371AB">
      <w:r>
        <w:br w:type="page"/>
      </w:r>
    </w:p>
    <w:p w14:paraId="20BE4089" w14:textId="77777777" w:rsidR="005371AB" w:rsidRPr="009D4204" w:rsidRDefault="005371AB" w:rsidP="009D42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D3E3D8C" wp14:editId="7328ED55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30200"/>
                <wp:effectExtent l="0" t="0" r="0" b="0"/>
                <wp:wrapNone/>
                <wp:docPr id="334979948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30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</wps:spPr>
                      <wps:txbx>
                        <w:txbxContent>
                          <w:p w14:paraId="3C303A4A" w14:textId="589DFD43" w:rsidR="005371AB" w:rsidRPr="005371AB" w:rsidRDefault="005371AB" w:rsidP="005371A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  <w:t>Mahaveer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E3D8C" id="Text Box 36" o:spid="_x0000_s1054" type="#_x0000_t202" style="position:absolute;margin-left:-7.85pt;margin-top:19pt;width:530pt;height:26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" fillcolor="#5b9bd5" stroked="f" strokeweight=".5pt">
                <v:fill rotate="t" angle="90" focus="100%" type="gradient"/>
                <v:textbox>
                  <w:txbxContent>
                    <w:p w14:paraId="3C303A4A" w14:textId="589DFD43" w:rsidR="005371AB" w:rsidRPr="005371AB" w:rsidRDefault="005371AB" w:rsidP="005371AB">
                      <w:pPr>
                        <w:jc w:val="center"/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  <w:t>Mahaveer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92FA5A1" wp14:editId="6135BFF9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457200"/>
                <wp:effectExtent l="0" t="0" r="0" b="0"/>
                <wp:wrapNone/>
                <wp:docPr id="1096838067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1D919711" w14:textId="5C46E904" w:rsidR="005371AB" w:rsidRPr="005371AB" w:rsidRDefault="005371AB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  <w:t xml:space="preserve">EDAX APEX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FA5A1" id="Text Box 35" o:spid="_x0000_s1055" type="#_x0000_t202" style="position:absolute;margin-left:-7.85pt;margin-top:-21pt;width:500pt;height:36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" filled="f" stroked="f" strokeweight=".5pt">
                <v:fill o:detectmouseclick="t"/>
                <v:textbox>
                  <w:txbxContent>
                    <w:p w14:paraId="1D919711" w14:textId="5C46E904" w:rsidR="005371AB" w:rsidRPr="005371AB" w:rsidRDefault="005371AB">
                      <w:pP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  <w:t xml:space="preserve">EDAX APEX 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page" w:horzAnchor="page" w:tblpX="549" w:tblpY="1719"/>
        <w:tblOverlap w:val="never"/>
        <w:tblW w:w="1000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9"/>
        <w:gridCol w:w="1409"/>
        <w:gridCol w:w="798"/>
        <w:gridCol w:w="1428"/>
        <w:gridCol w:w="1138"/>
        <w:gridCol w:w="1069"/>
        <w:gridCol w:w="968"/>
        <w:gridCol w:w="968"/>
        <w:gridCol w:w="983"/>
      </w:tblGrid>
      <w:tr w:rsidR="005371AB" w:rsidRPr="005371AB" w14:paraId="6C8EBDF9" w14:textId="77777777" w:rsidTr="005371AB">
        <w:trPr>
          <w:tblCellSpacing w:w="15" w:type="dxa"/>
        </w:trPr>
        <w:tc>
          <w:tcPr>
            <w:tcW w:w="0" w:type="auto"/>
            <w:gridSpan w:val="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51BB64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</w:rPr>
            </w:pPr>
            <w:proofErr w:type="spellStart"/>
            <w:r w:rsidRPr="005371AB">
              <w:rPr>
                <w:rFonts w:ascii="Arial" w:hAnsi="Arial" w:cs="Arial"/>
                <w:b/>
                <w:bCs/>
                <w:color w:val="000000"/>
                <w:sz w:val="20"/>
              </w:rPr>
              <w:t>eZAF</w:t>
            </w:r>
            <w:proofErr w:type="spellEnd"/>
            <w:r w:rsidRPr="005371AB">
              <w:rPr>
                <w:rFonts w:ascii="Arial" w:hAnsi="Arial" w:cs="Arial"/>
                <w:b/>
                <w:bCs/>
                <w:color w:val="000000"/>
                <w:sz w:val="20"/>
              </w:rPr>
              <w:t xml:space="preserve"> Quant Result - Analysis Uncertainty: 11.55 %</w:t>
            </w:r>
          </w:p>
        </w:tc>
      </w:tr>
      <w:tr w:rsidR="005371AB" w:rsidRPr="005371AB" w14:paraId="345A657B" w14:textId="77777777" w:rsidTr="005371AB">
        <w:trPr>
          <w:tblCellSpacing w:w="15" w:type="dxa"/>
        </w:trPr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1AE0B5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Element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2B6549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Weight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8D959B7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MDL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53A429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Atomic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CD9B34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Error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C7D95A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Net Int.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A4C21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77602F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B1CEE2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</w:t>
            </w:r>
          </w:p>
        </w:tc>
      </w:tr>
      <w:tr w:rsidR="005371AB" w:rsidRPr="005371AB" w14:paraId="70B1C946" w14:textId="77777777" w:rsidTr="005371AB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AF3EE10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O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008F23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56.4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801BD0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0.04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0B7DC32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76.5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88737B7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10.0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714140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156.4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1E0D897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0.8944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9E1F65D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0.2106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B54200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1.0000</w:t>
            </w:r>
          </w:p>
        </w:tc>
      </w:tr>
      <w:tr w:rsidR="005371AB" w:rsidRPr="005371AB" w14:paraId="2D0D7048" w14:textId="77777777" w:rsidTr="005371AB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836302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Mg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7A492D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4560A27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0.36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3D06CF6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DF0D755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22.8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81BA09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4.8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CAC34F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0.9128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FB397F2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0.2877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D90E7C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1.0048</w:t>
            </w:r>
          </w:p>
        </w:tc>
      </w:tr>
      <w:tr w:rsidR="005371AB" w:rsidRPr="005371AB" w14:paraId="5216C1D7" w14:textId="77777777" w:rsidTr="005371AB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994DB3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Al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46BA2C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6.3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61046C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0.33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FF3864B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5.1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73A3AC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10.2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AA858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39.4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F90DE9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0.9169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0978A99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0.4129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ACD93D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1.0062</w:t>
            </w:r>
          </w:p>
        </w:tc>
      </w:tr>
      <w:tr w:rsidR="005371AB" w:rsidRPr="005371AB" w14:paraId="6471D774" w14:textId="77777777" w:rsidTr="005371AB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173649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Si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B8A7EE9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6.4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339C2B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0.35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FAEA46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5.0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FA524D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9.0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3429C4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46.9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331D37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0.9207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6F4BF17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0.5034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653B5CA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1.0069</w:t>
            </w:r>
          </w:p>
        </w:tc>
      </w:tr>
      <w:tr w:rsidR="005371AB" w:rsidRPr="005371AB" w14:paraId="1D8EAF80" w14:textId="77777777" w:rsidTr="005371AB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636B82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Ca L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20496C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6.0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AD7CFE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FF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FF0000"/>
                <w:sz w:val="20"/>
                <w:szCs w:val="20"/>
              </w:rPr>
              <w:t>92.82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6A0DE0F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3.2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473D1B8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18.9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A416BBE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ACF2115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0.8869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34D9ED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0.0872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19934E2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1.0000</w:t>
            </w:r>
          </w:p>
        </w:tc>
      </w:tr>
      <w:tr w:rsidR="005371AB" w:rsidRPr="005371AB" w14:paraId="27CC53C1" w14:textId="77777777" w:rsidTr="005371AB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5EF7C79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Mn L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86DF8F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3B543C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FF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FF0000"/>
                <w:sz w:val="20"/>
                <w:szCs w:val="20"/>
              </w:rPr>
              <w:t>27.36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1B28C2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F785B2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100.0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D0FB2A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40840D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0.8979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316C210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0.0708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1FA367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1.0000</w:t>
            </w:r>
          </w:p>
        </w:tc>
      </w:tr>
      <w:tr w:rsidR="005371AB" w:rsidRPr="005371AB" w14:paraId="2DE43C36" w14:textId="77777777" w:rsidTr="005371AB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B5D978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Fe L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64BFF0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23.9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2430E1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5.44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27407A5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9.3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85631F6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13.3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C78F39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14.1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BCE43EA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0.9000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310496B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0.0903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2DD4670" w14:textId="77777777" w:rsidR="005371AB" w:rsidRPr="005371AB" w:rsidRDefault="005371AB" w:rsidP="005371AB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5371AB">
              <w:rPr>
                <w:rFonts w:ascii="Arial" w:hAnsi="Arial" w:cs="Arial"/>
                <w:color w:val="000000"/>
                <w:sz w:val="20"/>
                <w:szCs w:val="20"/>
              </w:rPr>
              <w:t>1.0000</w:t>
            </w:r>
          </w:p>
        </w:tc>
      </w:tr>
    </w:tbl>
    <w:p w14:paraId="6A24C0ED" w14:textId="423C5CBB" w:rsidR="005371AB" w:rsidRPr="009D4204" w:rsidRDefault="005371AB" w:rsidP="009D4204"/>
    <w:sectPr w:rsidR="005371AB" w:rsidRPr="009D4204" w:rsidSect="005371AB">
      <w:footerReference w:type="default" r:id="rId18"/>
      <w:pgSz w:w="12240" w:h="15840"/>
      <w:pgMar w:top="720" w:right="720" w:bottom="72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2323BC" w14:textId="77777777" w:rsidR="00467DF0" w:rsidRDefault="00467DF0" w:rsidP="0053017F">
      <w:pPr>
        <w:spacing w:after="0" w:line="240" w:lineRule="auto"/>
      </w:pPr>
      <w:r>
        <w:separator/>
      </w:r>
    </w:p>
  </w:endnote>
  <w:endnote w:type="continuationSeparator" w:id="0">
    <w:p w14:paraId="6A08F361" w14:textId="77777777" w:rsidR="00467DF0" w:rsidRDefault="00467DF0" w:rsidP="005301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201897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D079244" w14:textId="77777777" w:rsidR="0023457B" w:rsidRDefault="0023457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D4204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6832D1F" w14:textId="77777777" w:rsidR="0053017F" w:rsidRDefault="005301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8015AF" w14:textId="77777777" w:rsidR="00467DF0" w:rsidRDefault="00467DF0" w:rsidP="0053017F">
      <w:pPr>
        <w:spacing w:after="0" w:line="240" w:lineRule="auto"/>
      </w:pPr>
      <w:r>
        <w:separator/>
      </w:r>
    </w:p>
  </w:footnote>
  <w:footnote w:type="continuationSeparator" w:id="0">
    <w:p w14:paraId="7E60C426" w14:textId="77777777" w:rsidR="00467DF0" w:rsidRDefault="00467DF0" w:rsidP="0053017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1AB"/>
    <w:rsid w:val="00044274"/>
    <w:rsid w:val="001370E1"/>
    <w:rsid w:val="0023457B"/>
    <w:rsid w:val="00467DF0"/>
    <w:rsid w:val="004C791E"/>
    <w:rsid w:val="00507EC5"/>
    <w:rsid w:val="0053017F"/>
    <w:rsid w:val="005371AB"/>
    <w:rsid w:val="005F47B7"/>
    <w:rsid w:val="00681D82"/>
    <w:rsid w:val="00756274"/>
    <w:rsid w:val="007B1409"/>
    <w:rsid w:val="007E3E44"/>
    <w:rsid w:val="007F4C75"/>
    <w:rsid w:val="00812D4B"/>
    <w:rsid w:val="008C5230"/>
    <w:rsid w:val="009676EE"/>
    <w:rsid w:val="00975F98"/>
    <w:rsid w:val="009D4204"/>
    <w:rsid w:val="00AD577B"/>
    <w:rsid w:val="00B3515D"/>
    <w:rsid w:val="00BE44C8"/>
    <w:rsid w:val="00C17646"/>
    <w:rsid w:val="00C264CE"/>
    <w:rsid w:val="00C3333E"/>
    <w:rsid w:val="00C4147B"/>
    <w:rsid w:val="00C4654F"/>
    <w:rsid w:val="00DA21AE"/>
    <w:rsid w:val="00E1664E"/>
    <w:rsid w:val="00E30942"/>
    <w:rsid w:val="00E820BC"/>
    <w:rsid w:val="00F83578"/>
    <w:rsid w:val="00FA4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BB07C3E"/>
  <w15:chartTrackingRefBased/>
  <w15:docId w15:val="{B80D81A1-EBD5-4109-85D4-F48839522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64C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01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017F"/>
  </w:style>
  <w:style w:type="paragraph" w:styleId="Footer">
    <w:name w:val="footer"/>
    <w:basedOn w:val="Normal"/>
    <w:link w:val="FooterChar"/>
    <w:uiPriority w:val="99"/>
    <w:unhideWhenUsed/>
    <w:rsid w:val="005301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017F"/>
  </w:style>
  <w:style w:type="table" w:styleId="TableGrid">
    <w:name w:val="Table Grid"/>
    <w:basedOn w:val="TableNormal"/>
    <w:uiPriority w:val="39"/>
    <w:rsid w:val="00681D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1">
    <w:name w:val="Grid Table 5 Dark Accent 1"/>
    <w:basedOn w:val="TableNormal"/>
    <w:uiPriority w:val="50"/>
    <w:rsid w:val="00681D82"/>
    <w:pPr>
      <w:spacing w:after="0" w:line="240" w:lineRule="auto"/>
    </w:pPr>
    <w:rPr>
      <w:rFonts w:ascii="Times New Roman" w:hAnsi="Times New Roman"/>
      <w:sz w:val="16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ListTable5Dark-Accent4">
    <w:name w:val="List Table 5 Dark Accent 4"/>
    <w:basedOn w:val="TableNormal"/>
    <w:uiPriority w:val="50"/>
    <w:rsid w:val="00C264C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681D82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1370E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22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EDAX\APEX\ReportTemplates\autorepor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autoreport.dotx</Template>
  <TotalTime>3</TotalTime>
  <Pages>6</Pages>
  <Words>273</Words>
  <Characters>1069</Characters>
  <Application>Microsoft Office Word</Application>
  <DocSecurity>0</DocSecurity>
  <Lines>233</Lines>
  <Paragraphs>219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Analysis Report</dc:title>
  <dc:subject/>
  <dc:creator>Edax</dc:creator>
  <cp:keywords/>
  <dc:description/>
  <cp:lastModifiedBy>Edax</cp:lastModifiedBy>
  <cp:revision>1</cp:revision>
  <dcterms:created xsi:type="dcterms:W3CDTF">2025-10-09T05:48:00Z</dcterms:created>
  <dcterms:modified xsi:type="dcterms:W3CDTF">2025-10-09T05:51:00Z</dcterms:modified>
</cp:coreProperties>
</file>