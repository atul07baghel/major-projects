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417C35" w14:textId="119FBBF2" w:rsidR="00C264CE" w:rsidRDefault="00773723" w:rsidP="009D420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F9E498" wp14:editId="2A572359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642857876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86C0E" id="Rectangle 10" o:spid="_x0000_s1026" style="position:absolute;margin-left:12.2pt;margin-top:509.45pt;width:481.55pt;height:20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" stroked="f" strokecolor="#09101d [48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BBCBE7" wp14:editId="630B903D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104031878" name="Rectangl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4D0D1" id="Rectangle 9" o:spid="_x0000_s1026" style="position:absolute;margin-left:48.5pt;margin-top:115.5pt;width:426.1pt;height:364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" strokecolor="#09101d [484]" strokeweight="1pt">
                <v:fill r:id="rId9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B8ACD6" wp14:editId="337A3CD1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113898907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931649C" w14:textId="737BFB49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slag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B8ACD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11.75pt;margin-top:86.85pt;width:410.1pt;height: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" filled="f" stroked="f" strokeweight=".5pt">
                <v:fill o:detectmouseclick="t"/>
                <v:textbox>
                  <w:txbxContent>
                    <w:p w14:paraId="5931649C" w14:textId="737BFB49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slag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697EF1" wp14:editId="32829191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101387353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ECA7F9C" w14:textId="56172D6F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97EF1" id="Text Box 7" o:spid="_x0000_s1027" type="#_x0000_t202" style="position:absolute;margin-left:-13.5pt;margin-top:86.1pt;width:98.25pt;height: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" filled="f" stroked="f" strokeweight=".5pt">
                <v:fill o:detectmouseclick="t"/>
                <v:textbox>
                  <w:txbxContent>
                    <w:p w14:paraId="6ECA7F9C" w14:textId="56172D6F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8FBA74" wp14:editId="3E8D179A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208219169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085A400" w14:textId="45CF4E7B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9/4/2025 2:13:55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FBA74" id="Text Box 6" o:spid="_x0000_s1028" type="#_x0000_t202" style="position:absolute;margin-left:111pt;margin-top:64.35pt;width:408.75pt;height: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" filled="f" stroked="f" strokeweight=".5pt">
                <v:fill o:detectmouseclick="t"/>
                <v:textbox>
                  <w:txbxContent>
                    <w:p w14:paraId="0085A400" w14:textId="45CF4E7B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9/4/2025 2:13:55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517CC5" wp14:editId="0AE82299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214341227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DBAA53A" w14:textId="0683EF13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17CC5" id="Text Box 5" o:spid="_x0000_s1029" type="#_x0000_t202" style="position:absolute;margin-left:-15pt;margin-top:64.35pt;width:98.25pt;height: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cv1GgIAADM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4DBAA53A" w14:textId="0683EF13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BABACF" wp14:editId="516952B0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173509412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861985D" w14:textId="50960619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ABACF" id="Text Box 4" o:spid="_x0000_s1030" type="#_x0000_t202" style="position:absolute;margin-left:110.25pt;margin-top:44.1pt;width:413.1pt;height: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W6DGwIAADM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6861985D" w14:textId="50960619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B6970E" wp14:editId="223713A0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210051517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4992B89" w14:textId="35F8B532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6970E" id="Text Box 3" o:spid="_x0000_s1031" type="#_x0000_t202" style="position:absolute;margin-left:-15pt;margin-top:44.1pt;width:98.25pt;height: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nGgIAADM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44992B89" w14:textId="35F8B532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8F74A6" wp14:editId="4D184853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381295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35759115" w14:textId="09C941E5" w:rsidR="00773723" w:rsidRPr="00773723" w:rsidRDefault="00773723" w:rsidP="0077372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F74A6" id="Text Box 2" o:spid="_x0000_s1032" type="#_x0000_t202" style="position:absolute;margin-left:-7.85pt;margin-top:19pt;width:530pt;height:2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" fillcolor="#5b9bd5" stroked="f" strokeweight=".5pt">
                <v:fill rotate="t" angle="90" focus="100%" type="gradient"/>
                <v:textbox>
                  <w:txbxContent>
                    <w:p w14:paraId="35759115" w14:textId="09C941E5" w:rsidR="00773723" w:rsidRPr="00773723" w:rsidRDefault="00773723" w:rsidP="00773723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415BB9" wp14:editId="251729DF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5348949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67FEF3A" w14:textId="75BE3254" w:rsidR="00773723" w:rsidRPr="00773723" w:rsidRDefault="00773723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15BB9" id="Text Box 1" o:spid="_x0000_s1033" type="#_x0000_t202" style="position:absolute;margin-left:-7.85pt;margin-top:-21pt;width:500pt;height:3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MKewlxYCAAAz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667FEF3A" w14:textId="75BE3254" w:rsidR="00773723" w:rsidRPr="00773723" w:rsidRDefault="00773723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3B46B1C7" w14:textId="6AC9A0AF" w:rsidR="00773723" w:rsidRDefault="00773723" w:rsidP="009D4204"/>
    <w:p w14:paraId="54264C37" w14:textId="77777777" w:rsidR="00773723" w:rsidRDefault="00773723">
      <w:r>
        <w:br w:type="page"/>
      </w:r>
    </w:p>
    <w:p w14:paraId="3BD64731" w14:textId="77777777" w:rsidR="00773723" w:rsidRPr="009D4204" w:rsidRDefault="00773723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ACF01D" wp14:editId="398D62E4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2058273309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4E6E5FC0" w14:textId="0BC20B45" w:rsidR="00773723" w:rsidRPr="00773723" w:rsidRDefault="00773723" w:rsidP="0077372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CF01D" id="Text Box 12" o:spid="_x0000_s1034" type="#_x0000_t202" style="position:absolute;margin-left:-7.85pt;margin-top:19pt;width:530pt;height:2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" fillcolor="#5b9bd5" stroked="f" strokeweight=".5pt">
                <v:fill rotate="t" angle="90" focus="100%" type="gradient"/>
                <v:textbox>
                  <w:txbxContent>
                    <w:p w14:paraId="4E6E5FC0" w14:textId="0BC20B45" w:rsidR="00773723" w:rsidRPr="00773723" w:rsidRDefault="00773723" w:rsidP="00773723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D8261D" wp14:editId="4C01BB59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304000544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A431FE8" w14:textId="4AE75410" w:rsidR="00773723" w:rsidRPr="00773723" w:rsidRDefault="00773723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261D" id="Text Box 11" o:spid="_x0000_s1035" type="#_x0000_t202" style="position:absolute;margin-left:-7.85pt;margin-top:-21pt;width:500pt;height:3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TIxKGRYCAAAz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5A431FE8" w14:textId="4AE75410" w:rsidR="00773723" w:rsidRPr="00773723" w:rsidRDefault="00773723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1424"/>
        <w:gridCol w:w="702"/>
        <w:gridCol w:w="1443"/>
        <w:gridCol w:w="1150"/>
        <w:gridCol w:w="1080"/>
        <w:gridCol w:w="978"/>
        <w:gridCol w:w="978"/>
        <w:gridCol w:w="993"/>
      </w:tblGrid>
      <w:tr w:rsidR="00773723" w:rsidRPr="00773723" w14:paraId="563F11B8" w14:textId="77777777" w:rsidTr="00773723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84C32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773723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773723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8.67 %</w:t>
            </w:r>
          </w:p>
        </w:tc>
      </w:tr>
      <w:tr w:rsidR="00773723" w:rsidRPr="00773723" w14:paraId="0B9DE0E2" w14:textId="77777777" w:rsidTr="00773723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97B14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79178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87B5D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57A3E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3730C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58138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F2AAF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96908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33D5C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773723" w:rsidRPr="00773723" w14:paraId="0A897F24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C8F58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80E59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37.1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F46A4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1.39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9E2E3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64.3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60AB1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9.3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90251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60.4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EAA7E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0.8670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37777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0.3949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EF25C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773723" w:rsidRPr="00773723" w14:paraId="4C347E2E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DF49F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246F6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D3906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567C4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EB967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22.5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F88D8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4.1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5956C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0.8898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62935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0.3652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BC41C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1.0035</w:t>
            </w:r>
          </w:p>
        </w:tc>
      </w:tr>
      <w:tr w:rsidR="00773723" w:rsidRPr="00773723" w14:paraId="63B2B821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D9937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FAED2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6908D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8452B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65AB3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21.5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6739E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4.7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25E8C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0.8950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5EFBA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0.4870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E9BAD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1.0054</w:t>
            </w:r>
          </w:p>
        </w:tc>
      </w:tr>
      <w:tr w:rsidR="00773723" w:rsidRPr="00773723" w14:paraId="13B485D4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4EAFE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BE98D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FB4AB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6E7F6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19CD2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16.6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E1643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7.9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CE20E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0.9000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D0AA5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0.5991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247BF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1.0074</w:t>
            </w:r>
          </w:p>
        </w:tc>
      </w:tr>
      <w:tr w:rsidR="00773723" w:rsidRPr="00773723" w14:paraId="03A3CA76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7EDA6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Ca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8E5B3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4E421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4A68E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A6A1F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41.2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DA0178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B2B87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0.9268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5B3F5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0.9320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9AAB1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1.0872</w:t>
            </w:r>
          </w:p>
        </w:tc>
      </w:tr>
      <w:tr w:rsidR="00773723" w:rsidRPr="00773723" w14:paraId="64F311A3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9AD0A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Fe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42A06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53.9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11840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3.58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0332A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26.7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BADAE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6.0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6DA10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29.5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C71E5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0.9531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50F6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0.9864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8BF99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1.0292</w:t>
            </w:r>
          </w:p>
        </w:tc>
      </w:tr>
    </w:tbl>
    <w:p w14:paraId="0340DF78" w14:textId="0BDD4847" w:rsidR="00773723" w:rsidRDefault="00773723" w:rsidP="009D4204"/>
    <w:p w14:paraId="432A8F14" w14:textId="77777777" w:rsidR="00773723" w:rsidRDefault="00773723">
      <w:r>
        <w:br w:type="page"/>
      </w:r>
    </w:p>
    <w:p w14:paraId="67CBADF4" w14:textId="48B6719F" w:rsidR="00773723" w:rsidRDefault="00773723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88973D" wp14:editId="0A14E75F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116933265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A82858" id="Rectangle 22" o:spid="_x0000_s1026" style="position:absolute;margin-left:12.2pt;margin-top:509.45pt;width:481.55pt;height:20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" stroked="f" strokecolor="#09101d [484]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7444CC" wp14:editId="7DB6948F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1251986485" name="Rectangl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2D42D5" id="Rectangle 21" o:spid="_x0000_s1026" style="position:absolute;margin-left:48.5pt;margin-top:115.5pt;width:426.1pt;height:364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" strokecolor="#09101d [484]" strokeweight="1pt">
                <v:fill r:id="rId13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10FE0A" wp14:editId="0E27C093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119226551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1A9EFBF" w14:textId="2613909C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slag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FE0A" id="Text Box 20" o:spid="_x0000_s1036" type="#_x0000_t202" style="position:absolute;margin-left:111.75pt;margin-top:86.85pt;width:410.1pt;height: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T3DGwIAADQEAAAOAAAAZHJzL2Uyb0RvYy54bWysU01vGyEQvVfqf0Dc6107dpysvI7cRK4q&#10;WUkkp8oZs+BFYhkK2Lvur+/A+ktpT1UvMDDDfLz3mD10jSZ74bwCU9LhIKdEGA6VMtuS/nhbfrmj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" filled="f" stroked="f" strokeweight=".5pt">
                <v:fill o:detectmouseclick="t"/>
                <v:textbox>
                  <w:txbxContent>
                    <w:p w14:paraId="11A9EFBF" w14:textId="2613909C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slag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7C4CA6" wp14:editId="14903A78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1199444263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55F55D3" w14:textId="7C1FBA2C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C4CA6" id="Text Box 19" o:spid="_x0000_s1037" type="#_x0000_t202" style="position:absolute;margin-left:-13.5pt;margin-top:86.1pt;width:98.25pt;height: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UgeGg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155F55D3" w14:textId="7C1FBA2C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E32667" wp14:editId="2B4E9080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205901812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D8D5EB4" w14:textId="000A3580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9/4/2025 2:15:01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32667" id="Text Box 18" o:spid="_x0000_s1038" type="#_x0000_t202" style="position:absolute;margin-left:111pt;margin-top:64.35pt;width:408.75pt;height:2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" filled="f" stroked="f" strokeweight=".5pt">
                <v:fill o:detectmouseclick="t"/>
                <v:textbox>
                  <w:txbxContent>
                    <w:p w14:paraId="2D8D5EB4" w14:textId="000A3580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9/4/2025 2:15:01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5B6885" wp14:editId="2593D69F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117026794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1AD9F02" w14:textId="339D65FB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B6885" id="Text Box 17" o:spid="_x0000_s1039" type="#_x0000_t202" style="position:absolute;margin-left:-15pt;margin-top:64.35pt;width:98.25pt;height:2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01AD9F02" w14:textId="339D65FB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3B1AD7" wp14:editId="1E64012A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1155332358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E40C586" w14:textId="7D8D744E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1AD7" id="Text Box 16" o:spid="_x0000_s1040" type="#_x0000_t202" style="position:absolute;margin-left:110.25pt;margin-top:44.1pt;width:413.1pt;height:2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zZeGwIAADQ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7E40C586" w14:textId="7D8D744E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684AF9" wp14:editId="2D455FF5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1974581891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A7C509A" w14:textId="597F1258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84AF9" id="Text Box 15" o:spid="_x0000_s1041" type="#_x0000_t202" style="position:absolute;margin-left:-15pt;margin-top:44.1pt;width:98.25pt;height:2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T9Gw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2A7C509A" w14:textId="597F1258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3E0525" wp14:editId="66C38A13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0784780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722125FC" w14:textId="2F6AEEC6" w:rsidR="00773723" w:rsidRPr="00773723" w:rsidRDefault="00773723" w:rsidP="0077372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E0525" id="Text Box 14" o:spid="_x0000_s1042" type="#_x0000_t202" style="position:absolute;margin-left:-7.85pt;margin-top:19pt;width:530pt;height:2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" fillcolor="#5b9bd5" stroked="f" strokeweight=".5pt">
                <v:fill rotate="t" angle="90" focus="100%" type="gradient"/>
                <v:textbox>
                  <w:txbxContent>
                    <w:p w14:paraId="722125FC" w14:textId="2F6AEEC6" w:rsidR="00773723" w:rsidRPr="00773723" w:rsidRDefault="00773723" w:rsidP="00773723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34BABC" wp14:editId="0AD248BF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65384676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F54E693" w14:textId="5E8D9ABE" w:rsidR="00773723" w:rsidRPr="00773723" w:rsidRDefault="00773723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4BABC" id="Text Box 13" o:spid="_x0000_s1043" type="#_x0000_t202" style="position:absolute;margin-left:-7.85pt;margin-top:-21pt;width:500pt;height:3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MXSZcRYCAAA0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4F54E693" w14:textId="5E8D9ABE" w:rsidR="00773723" w:rsidRPr="00773723" w:rsidRDefault="00773723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1A31B369" w14:textId="77777777" w:rsidR="00773723" w:rsidRDefault="00773723">
      <w:r>
        <w:br w:type="page"/>
      </w:r>
    </w:p>
    <w:p w14:paraId="4D10C7DB" w14:textId="77777777" w:rsidR="00773723" w:rsidRPr="009D4204" w:rsidRDefault="00773723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6BD4EF" wp14:editId="34754D01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28062114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379CD53B" w14:textId="59268DEE" w:rsidR="00773723" w:rsidRPr="00773723" w:rsidRDefault="00773723" w:rsidP="0077372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BD4EF" id="Text Box 24" o:spid="_x0000_s1044" type="#_x0000_t202" style="position:absolute;margin-left:-7.85pt;margin-top:19pt;width:530pt;height:26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ApEjlY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379CD53B" w14:textId="59268DEE" w:rsidR="00773723" w:rsidRPr="00773723" w:rsidRDefault="00773723" w:rsidP="00773723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3E1D37" wp14:editId="697E88D0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175644268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161AEC6C" w14:textId="7A707C84" w:rsidR="00773723" w:rsidRPr="00773723" w:rsidRDefault="00773723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1D37" id="Text Box 23" o:spid="_x0000_s1045" type="#_x0000_t202" style="position:absolute;margin-left:-7.85pt;margin-top:-21pt;width:500pt;height:3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" filled="f" stroked="f" strokeweight=".5pt">
                <v:fill o:detectmouseclick="t"/>
                <v:textbox>
                  <w:txbxContent>
                    <w:p w14:paraId="161AEC6C" w14:textId="7A707C84" w:rsidR="00773723" w:rsidRPr="00773723" w:rsidRDefault="00773723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1424"/>
        <w:gridCol w:w="702"/>
        <w:gridCol w:w="1443"/>
        <w:gridCol w:w="1150"/>
        <w:gridCol w:w="1080"/>
        <w:gridCol w:w="978"/>
        <w:gridCol w:w="978"/>
        <w:gridCol w:w="993"/>
      </w:tblGrid>
      <w:tr w:rsidR="00773723" w:rsidRPr="00773723" w14:paraId="49E68AC7" w14:textId="77777777" w:rsidTr="00773723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18DD1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773723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773723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9.26 %</w:t>
            </w:r>
          </w:p>
        </w:tc>
      </w:tr>
      <w:tr w:rsidR="00773723" w:rsidRPr="00773723" w14:paraId="31AC1DAD" w14:textId="77777777" w:rsidTr="00773723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66E2D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181C5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03A96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864A3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DA8F6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BB3CD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195A8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FB2816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1BF5A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773723" w:rsidRPr="00773723" w14:paraId="1918E6FA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FB420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21BC2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44.3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3BC5F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26453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68.5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39F01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10.1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BCD3D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62.1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018849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0.8819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A3CE2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0.3149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288F9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773723" w:rsidRPr="00773723" w14:paraId="6A60542A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B61BFF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0D401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608D6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FF45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FF4500"/>
                <w:sz w:val="20"/>
                <w:szCs w:val="20"/>
              </w:rPr>
              <w:t>0.25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1D29C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D8286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68.9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920BD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DC576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0.9032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12A5E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0.4077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723B7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1.0044</w:t>
            </w:r>
          </w:p>
        </w:tc>
      </w:tr>
      <w:tr w:rsidR="00773723" w:rsidRPr="00773723" w14:paraId="4A81FF8F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89CCD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84181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5.8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9C145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0.26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C581C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5.3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11B63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11.3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87676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14.9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964F4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0.9080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6B47F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0.5386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B53A1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1.0059</w:t>
            </w:r>
          </w:p>
        </w:tc>
      </w:tr>
      <w:tr w:rsidR="00773723" w:rsidRPr="00773723" w14:paraId="75470879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35F92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A5003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5.5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0672A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0.22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68883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4.8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3E9E3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11.3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49787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15.4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9EE25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0.9126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5EFD1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0.6285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82096D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1.0070</w:t>
            </w:r>
          </w:p>
        </w:tc>
      </w:tr>
      <w:tr w:rsidR="00773723" w:rsidRPr="00773723" w14:paraId="33B18BCA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1CF26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Ca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8C61B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7.4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8D6C7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0.56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86F9E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4.6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2E099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13.5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0334E5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11.2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51EB2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0.9371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B7E95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0.9362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7EF60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1.0561</w:t>
            </w:r>
          </w:p>
        </w:tc>
      </w:tr>
      <w:tr w:rsidR="00773723" w:rsidRPr="00773723" w14:paraId="6A97B3E2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4C9A0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Fe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BDC99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36.5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ECB2C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2.94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924F5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16.2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FB4D9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6.0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DBA90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21.5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EFC32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0.9604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81EEB6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0.9837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39199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1.0331</w:t>
            </w:r>
          </w:p>
        </w:tc>
      </w:tr>
    </w:tbl>
    <w:p w14:paraId="233F268B" w14:textId="734CD815" w:rsidR="00773723" w:rsidRDefault="00773723" w:rsidP="009D4204"/>
    <w:p w14:paraId="660A88B3" w14:textId="77777777" w:rsidR="00773723" w:rsidRDefault="00773723">
      <w:r>
        <w:br w:type="page"/>
      </w:r>
    </w:p>
    <w:p w14:paraId="52C1E3CC" w14:textId="281ACEB4" w:rsidR="00773723" w:rsidRDefault="00773723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08E9229" wp14:editId="249FC7DB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1437964681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09751" id="Rectangle 34" o:spid="_x0000_s1026" style="position:absolute;margin-left:12.2pt;margin-top:509.45pt;width:481.55pt;height:200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" stroked="f" strokecolor="#09101d [48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3AAB07" wp14:editId="30564886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93806991" name="Rectangl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28EEE8" id="Rectangle 33" o:spid="_x0000_s1026" style="position:absolute;margin-left:48.5pt;margin-top:115.5pt;width:426.1pt;height:364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" strokecolor="#09101d [484]" strokeweight="1pt">
                <v:fill r:id="rId17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9A86C94" wp14:editId="66850078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957400693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3EA2ECC" w14:textId="176FF787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slag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6C94" id="Text Box 32" o:spid="_x0000_s1046" type="#_x0000_t202" style="position:absolute;margin-left:111.75pt;margin-top:86.85pt;width:410.1pt;height:2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" filled="f" stroked="f" strokeweight=".5pt">
                <v:fill o:detectmouseclick="t"/>
                <v:textbox>
                  <w:txbxContent>
                    <w:p w14:paraId="33EA2ECC" w14:textId="176FF787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slag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70B6A1" wp14:editId="71A3FA4A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572015769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BCADCF5" w14:textId="3AC5D501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0B6A1" id="Text Box 31" o:spid="_x0000_s1047" type="#_x0000_t202" style="position:absolute;margin-left:-13.5pt;margin-top:86.1pt;width:98.25pt;height:2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oiFGg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2BCADCF5" w14:textId="3AC5D501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57AB96" wp14:editId="25C004B2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542510773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00CCA175" w14:textId="5280E24D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9/4/2025 2:16:08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7AB96" id="Text Box 30" o:spid="_x0000_s1048" type="#_x0000_t202" style="position:absolute;margin-left:111pt;margin-top:64.35pt;width:408.75pt;height: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" filled="f" stroked="f" strokeweight=".5pt">
                <v:fill o:detectmouseclick="t"/>
                <v:textbox>
                  <w:txbxContent>
                    <w:p w14:paraId="00CCA175" w14:textId="5280E24D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9/4/2025 2:16:08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0159864" wp14:editId="7AAA48AE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1264404288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B1125C5" w14:textId="71B34287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59864" id="Text Box 29" o:spid="_x0000_s1049" type="#_x0000_t202" style="position:absolute;margin-left:-15pt;margin-top:64.35pt;width:98.25pt;height: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2B1125C5" w14:textId="71B34287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36713F" wp14:editId="07A61A6F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17742131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5055E50" w14:textId="0A50CCE6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6713F" id="Text Box 28" o:spid="_x0000_s1050" type="#_x0000_t202" style="position:absolute;margin-left:110.25pt;margin-top:44.1pt;width:413.1pt;height:2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" filled="f" stroked="f" strokeweight=".5pt">
                <v:fill o:detectmouseclick="t"/>
                <v:textbox>
                  <w:txbxContent>
                    <w:p w14:paraId="45055E50" w14:textId="0A50CCE6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8E58747" wp14:editId="45C0B62C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473917275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00C478B" w14:textId="0D197D8B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58747" id="Text Box 27" o:spid="_x0000_s1051" type="#_x0000_t202" style="position:absolute;margin-left:-15pt;margin-top:44.1pt;width:98.25pt;height: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1RmGw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300C478B" w14:textId="0D197D8B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520FA8" wp14:editId="2F1C313F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760279959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47D3C431" w14:textId="473A9D05" w:rsidR="00773723" w:rsidRPr="00773723" w:rsidRDefault="00773723" w:rsidP="0077372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20FA8" id="Text Box 26" o:spid="_x0000_s1052" type="#_x0000_t202" style="position:absolute;margin-left:-7.85pt;margin-top:19pt;width:530pt;height:2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A1WgNN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47D3C431" w14:textId="473A9D05" w:rsidR="00773723" w:rsidRPr="00773723" w:rsidRDefault="00773723" w:rsidP="00773723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75C978" wp14:editId="12C13964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176554009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3252D923" w14:textId="2D2149D1" w:rsidR="00773723" w:rsidRPr="00773723" w:rsidRDefault="00773723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5C978" id="Text Box 25" o:spid="_x0000_s1053" type="#_x0000_t202" style="position:absolute;margin-left:-7.85pt;margin-top:-21pt;width:500pt;height:3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FEXWeo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3252D923" w14:textId="2D2149D1" w:rsidR="00773723" w:rsidRPr="00773723" w:rsidRDefault="00773723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27788484" w14:textId="77777777" w:rsidR="00773723" w:rsidRDefault="00773723">
      <w:r>
        <w:br w:type="page"/>
      </w:r>
    </w:p>
    <w:p w14:paraId="3DEB380B" w14:textId="77777777" w:rsidR="00773723" w:rsidRPr="009D4204" w:rsidRDefault="00773723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44DA28" wp14:editId="2F406F43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4561100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20F2BE5A" w14:textId="6C3D6B09" w:rsidR="00773723" w:rsidRPr="00773723" w:rsidRDefault="00773723" w:rsidP="0077372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4DA28" id="Text Box 36" o:spid="_x0000_s1054" type="#_x0000_t202" style="position:absolute;margin-left:-7.85pt;margin-top:19pt;width:530pt;height:2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BJcfnD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20F2BE5A" w14:textId="6C3D6B09" w:rsidR="00773723" w:rsidRPr="00773723" w:rsidRDefault="00773723" w:rsidP="00773723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4E1E65" wp14:editId="475BA75C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2049164863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A0AB353" w14:textId="105A3FC8" w:rsidR="00773723" w:rsidRPr="00773723" w:rsidRDefault="00773723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1E65" id="Text Box 35" o:spid="_x0000_s1055" type="#_x0000_t202" style="position:absolute;margin-left:-7.85pt;margin-top:-21pt;width:500pt;height:36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C08o2Q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6A0AB353" w14:textId="105A3FC8" w:rsidR="00773723" w:rsidRPr="00773723" w:rsidRDefault="00773723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1424"/>
        <w:gridCol w:w="702"/>
        <w:gridCol w:w="1443"/>
        <w:gridCol w:w="1150"/>
        <w:gridCol w:w="1080"/>
        <w:gridCol w:w="978"/>
        <w:gridCol w:w="978"/>
        <w:gridCol w:w="993"/>
      </w:tblGrid>
      <w:tr w:rsidR="00773723" w:rsidRPr="00773723" w14:paraId="481089DD" w14:textId="77777777" w:rsidTr="00773723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71EFF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773723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773723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9.51 %</w:t>
            </w:r>
          </w:p>
        </w:tc>
      </w:tr>
      <w:tr w:rsidR="00773723" w:rsidRPr="00773723" w14:paraId="16099288" w14:textId="77777777" w:rsidTr="00773723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85ABA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17846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404A7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75EDF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3790D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BCA66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499C6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012DF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4C8EA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773723" w:rsidRPr="00773723" w14:paraId="4EC3283C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473A8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9D460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37.6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9547F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1.69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F700D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62.0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E7E25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10.1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E3F4B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46.1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2FA54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0.8753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E5B4B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0.3391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52DBB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773723" w:rsidRPr="00773723" w14:paraId="1F38AA55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EB673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4E314D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A2C1D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FF0000"/>
                <w:sz w:val="20"/>
                <w:szCs w:val="20"/>
              </w:rPr>
              <w:t>0.48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F2166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E52AFC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75.2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2E6C6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00FEE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0.8974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E400E8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0.4003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7A41B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1.0048</w:t>
            </w:r>
          </w:p>
        </w:tc>
      </w:tr>
      <w:tr w:rsidR="00773723" w:rsidRPr="00773723" w14:paraId="02C1CDEF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EB3AF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422FD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7.7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32D6C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0.54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6556B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7.6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BBC76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11.4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DE757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16.0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4E34E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0.9023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50120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0.5317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D0726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1.0061</w:t>
            </w:r>
          </w:p>
        </w:tc>
      </w:tr>
      <w:tr w:rsidR="00773723" w:rsidRPr="00773723" w14:paraId="7FA19C7C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060E9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6B46C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8.0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86EB1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F52D3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7.5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D5683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10.2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0C8EE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17.9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D3FEB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0.9071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DFFD3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0.6132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802D49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1.0065</w:t>
            </w:r>
          </w:p>
        </w:tc>
      </w:tr>
      <w:tr w:rsidR="00773723" w:rsidRPr="00773723" w14:paraId="0523E4C5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FD2AC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Ca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5EACC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17D0D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0.74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B4CEC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6DAB5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20.9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31CE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4.5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88536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0.9326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F5A5C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0.9289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E5EF8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1.0661</w:t>
            </w:r>
          </w:p>
        </w:tc>
      </w:tr>
      <w:tr w:rsidR="00773723" w:rsidRPr="00773723" w14:paraId="6BE9F135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0C067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Fe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603C0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42.6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EC832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1.92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6F82F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20.1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00593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7.1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6B1C6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2E30B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0.9573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10331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0.9844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84422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1.0317</w:t>
            </w:r>
          </w:p>
        </w:tc>
      </w:tr>
    </w:tbl>
    <w:p w14:paraId="6F659BE7" w14:textId="0272BC77" w:rsidR="00773723" w:rsidRDefault="00773723" w:rsidP="009D4204"/>
    <w:p w14:paraId="06B4E3C5" w14:textId="77777777" w:rsidR="00773723" w:rsidRDefault="00773723">
      <w:r>
        <w:br w:type="page"/>
      </w:r>
    </w:p>
    <w:p w14:paraId="38ADE68F" w14:textId="71FF82C3" w:rsidR="00773723" w:rsidRDefault="00773723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F4465D1" wp14:editId="1B007210">
                <wp:simplePos x="0" y="0"/>
                <wp:positionH relativeFrom="column">
                  <wp:posOffset>154940</wp:posOffset>
                </wp:positionH>
                <wp:positionV relativeFrom="paragraph">
                  <wp:posOffset>6470015</wp:posOffset>
                </wp:positionV>
                <wp:extent cx="6115685" cy="2540000"/>
                <wp:effectExtent l="0" t="0" r="0" b="0"/>
                <wp:wrapNone/>
                <wp:docPr id="198183759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15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A61DB3" id="Rectangle 46" o:spid="_x0000_s1026" style="position:absolute;margin-left:12.2pt;margin-top:509.45pt;width:481.55pt;height:200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" stroked="f" strokecolor="#09101d [484]" strokeweight="1pt">
                <v:fill r:id="rId1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0C08B02" wp14:editId="6576EE1D">
                <wp:simplePos x="0" y="0"/>
                <wp:positionH relativeFrom="column">
                  <wp:posOffset>615950</wp:posOffset>
                </wp:positionH>
                <wp:positionV relativeFrom="paragraph">
                  <wp:posOffset>1466850</wp:posOffset>
                </wp:positionV>
                <wp:extent cx="5411470" cy="4632697"/>
                <wp:effectExtent l="0" t="0" r="17780" b="15875"/>
                <wp:wrapNone/>
                <wp:docPr id="1571137342" name="Rectangl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5411470" cy="4632697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AE904F" id="Rectangle 45" o:spid="_x0000_s1026" style="position:absolute;margin-left:48.5pt;margin-top:115.5pt;width:426.1pt;height:364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" strokecolor="#09101d [484]" strokeweight="1pt">
                <v:fill r:id="rId21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AA4279D" wp14:editId="15C4D23B">
                <wp:simplePos x="0" y="0"/>
                <wp:positionH relativeFrom="column">
                  <wp:posOffset>1419225</wp:posOffset>
                </wp:positionH>
                <wp:positionV relativeFrom="paragraph">
                  <wp:posOffset>1102995</wp:posOffset>
                </wp:positionV>
                <wp:extent cx="5208270" cy="317500"/>
                <wp:effectExtent l="0" t="0" r="0" b="6350"/>
                <wp:wrapNone/>
                <wp:docPr id="522732596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EC1AAD6" w14:textId="3AC1EC23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WB slag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4279D" id="Text Box 44" o:spid="_x0000_s1056" type="#_x0000_t202" style="position:absolute;margin-left:111.75pt;margin-top:86.85pt;width:410.1pt;height:2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KYGwIAADQEAAAOAAAAZHJzL2Uyb0RvYy54bWysU01vGyEQvVfqf0Dc6107dpysvI7cRK4q&#10;WUkkp8oZs+BFYhkK2Lvur+/A+ktpT1UvMDDDfLz3mD10jSZ74bwCU9LhIKdEGA6VMtuS/nhbfrmj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" filled="f" stroked="f" strokeweight=".5pt">
                <v:fill o:detectmouseclick="t"/>
                <v:textbox>
                  <w:txbxContent>
                    <w:p w14:paraId="6EC1AAD6" w14:textId="3AC1EC23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WB slag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1C2CB3" wp14:editId="1D405CBE">
                <wp:simplePos x="0" y="0"/>
                <wp:positionH relativeFrom="column">
                  <wp:posOffset>-171450</wp:posOffset>
                </wp:positionH>
                <wp:positionV relativeFrom="paragraph">
                  <wp:posOffset>1093470</wp:posOffset>
                </wp:positionV>
                <wp:extent cx="1247775" cy="317500"/>
                <wp:effectExtent l="0" t="0" r="0" b="6350"/>
                <wp:wrapNone/>
                <wp:docPr id="117310602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4061036" w14:textId="4932B69F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C2CB3" id="Text Box 43" o:spid="_x0000_s1057" type="#_x0000_t202" style="position:absolute;margin-left:-13.5pt;margin-top:86.1pt;width:98.25pt;height:2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edFGg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74061036" w14:textId="4932B69F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8365BA7" wp14:editId="0A59BC07">
                <wp:simplePos x="0" y="0"/>
                <wp:positionH relativeFrom="column">
                  <wp:posOffset>1409700</wp:posOffset>
                </wp:positionH>
                <wp:positionV relativeFrom="paragraph">
                  <wp:posOffset>817245</wp:posOffset>
                </wp:positionV>
                <wp:extent cx="5191125" cy="317500"/>
                <wp:effectExtent l="0" t="0" r="0" b="6350"/>
                <wp:wrapNone/>
                <wp:docPr id="1873460816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21298749" w14:textId="2F8F16BC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9/4/2025 2:17:15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65BA7" id="Text Box 42" o:spid="_x0000_s1058" type="#_x0000_t202" style="position:absolute;margin-left:111pt;margin-top:64.35pt;width:408.75pt;height:2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" filled="f" stroked="f" strokeweight=".5pt">
                <v:fill o:detectmouseclick="t"/>
                <v:textbox>
                  <w:txbxContent>
                    <w:p w14:paraId="21298749" w14:textId="2F8F16BC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9/4/2025 2:17:15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4C0585" wp14:editId="5A72C827">
                <wp:simplePos x="0" y="0"/>
                <wp:positionH relativeFrom="column">
                  <wp:posOffset>-190500</wp:posOffset>
                </wp:positionH>
                <wp:positionV relativeFrom="paragraph">
                  <wp:posOffset>817245</wp:posOffset>
                </wp:positionV>
                <wp:extent cx="1247775" cy="317500"/>
                <wp:effectExtent l="0" t="0" r="0" b="6350"/>
                <wp:wrapNone/>
                <wp:docPr id="1351225372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227CD1C" w14:textId="00757296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C0585" id="Text Box 41" o:spid="_x0000_s1059" type="#_x0000_t202" style="position:absolute;margin-left:-15pt;margin-top:64.35pt;width:98.25pt;height:2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" filled="f" stroked="f" strokeweight=".5pt">
                <v:fill o:detectmouseclick="t"/>
                <v:textbox>
                  <w:txbxContent>
                    <w:p w14:paraId="7227CD1C" w14:textId="00757296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48CD81" wp14:editId="4B453D47">
                <wp:simplePos x="0" y="0"/>
                <wp:positionH relativeFrom="column">
                  <wp:posOffset>1400175</wp:posOffset>
                </wp:positionH>
                <wp:positionV relativeFrom="paragraph">
                  <wp:posOffset>560070</wp:posOffset>
                </wp:positionV>
                <wp:extent cx="5246370" cy="317500"/>
                <wp:effectExtent l="0" t="0" r="0" b="6350"/>
                <wp:wrapNone/>
                <wp:docPr id="1535229069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71528EE1" w14:textId="3A4CB5B1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IIT Indore 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8CD81" id="Text Box 40" o:spid="_x0000_s1060" type="#_x0000_t202" style="position:absolute;margin-left:110.25pt;margin-top:44.1pt;width:413.1pt;height:2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71528EE1" w14:textId="3A4CB5B1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IIT Indore SIC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CF9BE5" wp14:editId="3E7F42AC">
                <wp:simplePos x="0" y="0"/>
                <wp:positionH relativeFrom="column">
                  <wp:posOffset>-190500</wp:posOffset>
                </wp:positionH>
                <wp:positionV relativeFrom="paragraph">
                  <wp:posOffset>560070</wp:posOffset>
                </wp:positionV>
                <wp:extent cx="1247775" cy="317500"/>
                <wp:effectExtent l="0" t="0" r="0" b="6350"/>
                <wp:wrapNone/>
                <wp:docPr id="697896436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6CC5BBFA" w14:textId="332D9CA6" w:rsidR="00773723" w:rsidRPr="00773723" w:rsidRDefault="00773723">
                            <w:pP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F9BE5" id="Text Box 39" o:spid="_x0000_s1061" type="#_x0000_t202" style="position:absolute;margin-left:-15pt;margin-top:44.1pt;width:98.25pt;height: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" filled="f" stroked="f" strokeweight=".5pt">
                <v:fill o:detectmouseclick="t"/>
                <v:textbox>
                  <w:txbxContent>
                    <w:p w14:paraId="6CC5BBFA" w14:textId="332D9CA6" w:rsidR="00773723" w:rsidRPr="00773723" w:rsidRDefault="00773723">
                      <w:pPr>
                        <w:rPr>
                          <w:rFonts w:ascii="Arial" w:hAnsi="Arial" w:cs="Arial"/>
                          <w:color w:val="00000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1C5A1C" wp14:editId="6F418361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675548705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402F689A" w14:textId="7910A197" w:rsidR="00773723" w:rsidRPr="00773723" w:rsidRDefault="00773723" w:rsidP="0077372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5A1C" id="Text Box 38" o:spid="_x0000_s1062" type="#_x0000_t202" style="position:absolute;margin-left:-7.85pt;margin-top:19pt;width:530pt;height:26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AqeWyN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402F689A" w14:textId="7910A197" w:rsidR="00773723" w:rsidRPr="00773723" w:rsidRDefault="00773723" w:rsidP="00773723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6EE02E" wp14:editId="5FB3CD22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48913252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42744A40" w14:textId="2B95D81B" w:rsidR="00773723" w:rsidRPr="00773723" w:rsidRDefault="00773723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EE02E" id="Text Box 37" o:spid="_x0000_s1063" type="#_x0000_t202" style="position:absolute;margin-left:-7.85pt;margin-top:-21pt;width:500pt;height:36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E40Nio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42744A40" w14:textId="2B95D81B" w:rsidR="00773723" w:rsidRPr="00773723" w:rsidRDefault="00773723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p w14:paraId="72486361" w14:textId="77777777" w:rsidR="00773723" w:rsidRDefault="00773723">
      <w:r>
        <w:br w:type="page"/>
      </w:r>
    </w:p>
    <w:p w14:paraId="0816E2CA" w14:textId="77777777" w:rsidR="00773723" w:rsidRPr="009D4204" w:rsidRDefault="00773723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D61EED8" wp14:editId="0EFBB42C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30200"/>
                <wp:effectExtent l="0" t="0" r="0" b="0"/>
                <wp:wrapNone/>
                <wp:docPr id="1455055796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30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</wps:spPr>
                      <wps:txbx>
                        <w:txbxContent>
                          <w:p w14:paraId="6B773D19" w14:textId="4B313C81" w:rsidR="00773723" w:rsidRPr="00773723" w:rsidRDefault="00773723" w:rsidP="0077372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4"/>
                              </w:rPr>
                              <w:t>Mahaveer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1EED8" id="Text Box 48" o:spid="_x0000_s1064" type="#_x0000_t202" style="position:absolute;margin-left:-7.85pt;margin-top:19pt;width:530pt;height:26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" fillcolor="#5b9bd5" stroked="f" strokeweight=".5pt">
                <v:fill rotate="t" angle="90" focus="100%" type="gradient"/>
                <v:textbox>
                  <w:txbxContent>
                    <w:p w14:paraId="6B773D19" w14:textId="4B313C81" w:rsidR="00773723" w:rsidRPr="00773723" w:rsidRDefault="00773723" w:rsidP="00773723">
                      <w:pPr>
                        <w:jc w:val="center"/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24"/>
                        </w:rPr>
                        <w:t>Mahaveer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CB4C17" wp14:editId="74E2A2CB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457200"/>
                <wp:effectExtent l="0" t="0" r="0" b="0"/>
                <wp:wrapNone/>
                <wp:docPr id="364671343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14:paraId="5692B138" w14:textId="7833CD95" w:rsidR="00773723" w:rsidRPr="00773723" w:rsidRDefault="00773723">
                            <w:pP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40"/>
                              </w:rPr>
                              <w:t xml:space="preserve">EDAX APEX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B4C17" id="Text Box 47" o:spid="_x0000_s1065" type="#_x0000_t202" style="position:absolute;margin-left:-7.85pt;margin-top:-21pt;width:500pt;height:36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" filled="f" stroked="f" strokeweight=".5pt">
                <v:fill o:detectmouseclick="t"/>
                <v:textbox>
                  <w:txbxContent>
                    <w:p w14:paraId="5692B138" w14:textId="7833CD95" w:rsidR="00773723" w:rsidRPr="00773723" w:rsidRDefault="00773723">
                      <w:pP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70C0"/>
                          <w:sz w:val="40"/>
                        </w:rPr>
                        <w:t xml:space="preserve">EDAX APEX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49" w:tblpY="1719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1424"/>
        <w:gridCol w:w="702"/>
        <w:gridCol w:w="1443"/>
        <w:gridCol w:w="1150"/>
        <w:gridCol w:w="1080"/>
        <w:gridCol w:w="978"/>
        <w:gridCol w:w="978"/>
        <w:gridCol w:w="993"/>
      </w:tblGrid>
      <w:tr w:rsidR="00773723" w:rsidRPr="00773723" w14:paraId="1E77306D" w14:textId="77777777" w:rsidTr="00773723">
        <w:trPr>
          <w:tblCellSpacing w:w="15" w:type="dxa"/>
        </w:trPr>
        <w:tc>
          <w:tcPr>
            <w:tcW w:w="0" w:type="auto"/>
            <w:gridSpan w:val="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F0B5B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proofErr w:type="spellStart"/>
            <w:r w:rsidRPr="00773723">
              <w:rPr>
                <w:rFonts w:ascii="Arial" w:hAnsi="Arial" w:cs="Arial"/>
                <w:b/>
                <w:bCs/>
                <w:color w:val="000000"/>
                <w:sz w:val="20"/>
              </w:rPr>
              <w:t>eZAF</w:t>
            </w:r>
            <w:proofErr w:type="spellEnd"/>
            <w:r w:rsidRPr="00773723">
              <w:rPr>
                <w:rFonts w:ascii="Arial" w:hAnsi="Arial" w:cs="Arial"/>
                <w:b/>
                <w:bCs/>
                <w:color w:val="000000"/>
                <w:sz w:val="20"/>
              </w:rPr>
              <w:t xml:space="preserve"> Quant Result - Analysis Uncertainty: 10.79 %</w:t>
            </w:r>
          </w:p>
        </w:tc>
      </w:tr>
      <w:tr w:rsidR="00773723" w:rsidRPr="00773723" w14:paraId="5728B906" w14:textId="77777777" w:rsidTr="00773723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89995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CD87D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E0EAA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MDL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97785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Atomic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F17B3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Error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121C9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Net Int.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DECA1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FC492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8EFA6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</w:t>
            </w:r>
          </w:p>
        </w:tc>
      </w:tr>
      <w:tr w:rsidR="00773723" w:rsidRPr="00773723" w14:paraId="3E9A4FDB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4F0E3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E0670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35.3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DD9A1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3.12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6C30D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58.6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9A06C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12.6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02473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25.8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7239A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0.8761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219C7F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0.2442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19B0A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1.0000</w:t>
            </w:r>
          </w:p>
        </w:tc>
      </w:tr>
      <w:tr w:rsidR="00773723" w:rsidRPr="00773723" w14:paraId="3C20A881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F65AF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0C06A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68F1F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FF0000"/>
                <w:sz w:val="20"/>
                <w:szCs w:val="20"/>
              </w:rPr>
              <w:t>0.48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185A4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4BB70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76.8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B83BB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D8991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0.8981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76536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0.4197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69C7B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1.0053</w:t>
            </w:r>
          </w:p>
        </w:tc>
      </w:tr>
      <w:tr w:rsidR="00773723" w:rsidRPr="00773723" w14:paraId="146BFCD5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ED26A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F144B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5.4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E6DF9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0.52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1CE1B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5.4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0C5AB0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13.0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FFDBA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9.7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9AFEC5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0.9030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2CA8A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0.5513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4DF2E4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1.0076</w:t>
            </w:r>
          </w:p>
        </w:tc>
      </w:tr>
      <w:tr w:rsidR="00773723" w:rsidRPr="00773723" w14:paraId="022E7FE7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DCF2F5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0585D7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11.1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06B343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0.42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17F60B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10.5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F46E2A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9.4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712422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21.6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8430E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0.9077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254CDD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0.6401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A693BF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1.0072</w:t>
            </w:r>
          </w:p>
        </w:tc>
      </w:tr>
      <w:tr w:rsidR="00773723" w:rsidRPr="00773723" w14:paraId="76B06332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ED6D1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Ca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7FE8E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12.9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17AB8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0.72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1D5028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8.5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7990C1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11.7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572787E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12.9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85704F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0.9332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326E2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0.9307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B9885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1.0445</w:t>
            </w:r>
          </w:p>
        </w:tc>
      </w:tr>
      <w:tr w:rsidR="00773723" w:rsidRPr="00773723" w14:paraId="1E38A9C4" w14:textId="77777777" w:rsidTr="00773723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DA5D16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Fe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3212CC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35.0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07F4F9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1.83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4DDEA1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16.6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62AF2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9.4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E6AEA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13.8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C7390D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0.9576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2E46F47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0.9791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08DE28A" w14:textId="77777777" w:rsidR="00773723" w:rsidRPr="00773723" w:rsidRDefault="00773723" w:rsidP="00773723">
            <w:pPr>
              <w:spacing w:beforeAutospacing="1" w:afterAutospacing="1" w:line="320" w:lineRule="exac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73723">
              <w:rPr>
                <w:rFonts w:ascii="Arial" w:hAnsi="Arial" w:cs="Arial"/>
                <w:color w:val="000000"/>
                <w:sz w:val="20"/>
                <w:szCs w:val="20"/>
              </w:rPr>
              <w:t>1.0331</w:t>
            </w:r>
          </w:p>
        </w:tc>
      </w:tr>
    </w:tbl>
    <w:p w14:paraId="44FB2677" w14:textId="2F55C297" w:rsidR="00773723" w:rsidRPr="009D4204" w:rsidRDefault="00773723" w:rsidP="009D4204"/>
    <w:sectPr w:rsidR="00773723" w:rsidRPr="009D4204" w:rsidSect="00773723">
      <w:footerReference w:type="default" r:id="rId22"/>
      <w:pgSz w:w="12240" w:h="15840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074B75" w14:textId="77777777" w:rsidR="00F215FE" w:rsidRDefault="00F215FE" w:rsidP="0053017F">
      <w:pPr>
        <w:spacing w:after="0" w:line="240" w:lineRule="auto"/>
      </w:pPr>
      <w:r>
        <w:separator/>
      </w:r>
    </w:p>
  </w:endnote>
  <w:endnote w:type="continuationSeparator" w:id="0">
    <w:p w14:paraId="0EBC7CC8" w14:textId="77777777" w:rsidR="00F215FE" w:rsidRDefault="00F215FE" w:rsidP="005301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201897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B55B32" w14:textId="77777777" w:rsidR="0023457B" w:rsidRDefault="0023457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D420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97850E6" w14:textId="77777777" w:rsidR="0053017F" w:rsidRDefault="005301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64AA2C" w14:textId="77777777" w:rsidR="00F215FE" w:rsidRDefault="00F215FE" w:rsidP="0053017F">
      <w:pPr>
        <w:spacing w:after="0" w:line="240" w:lineRule="auto"/>
      </w:pPr>
      <w:r>
        <w:separator/>
      </w:r>
    </w:p>
  </w:footnote>
  <w:footnote w:type="continuationSeparator" w:id="0">
    <w:p w14:paraId="415C6B7C" w14:textId="77777777" w:rsidR="00F215FE" w:rsidRDefault="00F215FE" w:rsidP="005301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723"/>
    <w:rsid w:val="00044274"/>
    <w:rsid w:val="001370E1"/>
    <w:rsid w:val="0023457B"/>
    <w:rsid w:val="004C791E"/>
    <w:rsid w:val="00507EC5"/>
    <w:rsid w:val="0053017F"/>
    <w:rsid w:val="005F47B7"/>
    <w:rsid w:val="00681D82"/>
    <w:rsid w:val="00756274"/>
    <w:rsid w:val="00773723"/>
    <w:rsid w:val="007B1409"/>
    <w:rsid w:val="007E3E44"/>
    <w:rsid w:val="007F4C75"/>
    <w:rsid w:val="00812D4B"/>
    <w:rsid w:val="008C5230"/>
    <w:rsid w:val="009676EE"/>
    <w:rsid w:val="00975F98"/>
    <w:rsid w:val="009D4204"/>
    <w:rsid w:val="00AD577B"/>
    <w:rsid w:val="00B3515D"/>
    <w:rsid w:val="00BE44C8"/>
    <w:rsid w:val="00C17646"/>
    <w:rsid w:val="00C264CE"/>
    <w:rsid w:val="00C4147B"/>
    <w:rsid w:val="00C4654F"/>
    <w:rsid w:val="00DA21AE"/>
    <w:rsid w:val="00E11AD7"/>
    <w:rsid w:val="00E1664E"/>
    <w:rsid w:val="00E30942"/>
    <w:rsid w:val="00E820BC"/>
    <w:rsid w:val="00F215FE"/>
    <w:rsid w:val="00F83578"/>
    <w:rsid w:val="00FA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B90A50D"/>
  <w15:chartTrackingRefBased/>
  <w15:docId w15:val="{A4F41E98-0ACE-40D3-8C22-A1ECF14F1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4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0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17F"/>
  </w:style>
  <w:style w:type="paragraph" w:styleId="Footer">
    <w:name w:val="footer"/>
    <w:basedOn w:val="Normal"/>
    <w:link w:val="FooterChar"/>
    <w:uiPriority w:val="99"/>
    <w:unhideWhenUsed/>
    <w:rsid w:val="00530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17F"/>
  </w:style>
  <w:style w:type="table" w:styleId="TableGrid">
    <w:name w:val="Table Grid"/>
    <w:basedOn w:val="TableNormal"/>
    <w:uiPriority w:val="39"/>
    <w:rsid w:val="00681D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681D82"/>
    <w:pPr>
      <w:spacing w:after="0" w:line="240" w:lineRule="auto"/>
    </w:pPr>
    <w:rPr>
      <w:rFonts w:ascii="Times New Roman" w:hAnsi="Times New Roman"/>
      <w:sz w:val="16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ListTable5Dark-Accent4">
    <w:name w:val="List Table 5 Dark Accent 4"/>
    <w:basedOn w:val="TableNormal"/>
    <w:uiPriority w:val="50"/>
    <w:rsid w:val="00C264C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681D82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1370E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EDAX\APEX\ReportTemplates\auto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autoreport.dotx</Template>
  <TotalTime>4</TotalTime>
  <Pages>8</Pages>
  <Words>346</Words>
  <Characters>1345</Characters>
  <Application>Microsoft Office Word</Application>
  <DocSecurity>0</DocSecurity>
  <Lines>336</Lines>
  <Paragraphs>338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Analysis Report</dc:title>
  <dc:subject/>
  <dc:creator>Edax</dc:creator>
  <cp:keywords/>
  <dc:description/>
  <cp:lastModifiedBy>Edax</cp:lastModifiedBy>
  <cp:revision>1</cp:revision>
  <dcterms:created xsi:type="dcterms:W3CDTF">2025-09-04T08:43:00Z</dcterms:created>
  <dcterms:modified xsi:type="dcterms:W3CDTF">2025-09-04T08:47:00Z</dcterms:modified>
</cp:coreProperties>
</file>