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E15174" w14:textId="1D8CDCCE" w:rsidR="00C264CE" w:rsidRDefault="009143A6" w:rsidP="009D420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FF904B" wp14:editId="48925783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188233020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6EAB1" id="Rectangle 10" o:spid="_x0000_s1026" style="position:absolute;margin-left:12.2pt;margin-top:509.45pt;width:481.55pt;height:20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" stroked="f" strokecolor="#09101d [48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0B517" wp14:editId="426EADDF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894695061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E714C" id="Rectangle 9" o:spid="_x0000_s1026" style="position:absolute;margin-left:48.5pt;margin-top:115.5pt;width:426.1pt;height:36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" strokecolor="#09101d [484]" strokeweight="1pt">
                <v:fill r:id="rId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318493" wp14:editId="4EFFE121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55126045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E5338D5" w14:textId="496C81EF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1849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11.75pt;margin-top:86.85pt;width:410.1pt;height: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" filled="f" stroked="f" strokeweight=".5pt">
                <v:fill o:detectmouseclick="t"/>
                <v:textbox>
                  <w:txbxContent>
                    <w:p w14:paraId="5E5338D5" w14:textId="496C81EF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6E4AFB" wp14:editId="1C479170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09382425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6981F8A" w14:textId="00A33AC7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E4AFB" id="Text Box 7" o:spid="_x0000_s1027" type="#_x0000_t202" style="position:absolute;margin-left:-13.5pt;margin-top:86.1pt;width:98.25pt;height: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" filled="f" stroked="f" strokeweight=".5pt">
                <v:fill o:detectmouseclick="t"/>
                <v:textbox>
                  <w:txbxContent>
                    <w:p w14:paraId="16981F8A" w14:textId="00A33AC7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C42163" wp14:editId="2095BFB9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186837436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480312B" w14:textId="2BE8DED2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2:36:50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42163" id="Text Box 6" o:spid="_x0000_s1028" type="#_x0000_t202" style="position:absolute;margin-left:111pt;margin-top:64.35pt;width:408.75pt;height: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QLHAIAADM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nrio6Pc6yh3uN4DgbmveXLFnt4&#10;Yj68ModU40Qo3/CCi1SAteBgUdKA+/W3+xiPDKCXkg6lU1H/c8ucoER9N8jNXTGZRK2lw2R6M8aD&#10;u/SsLz1mqx8A1VngR7E8mTE+qKMpHeh3VPkiVkUXMxxrVzQczYcwCBp/CReLRQpCdVkWnszK8pg6&#10;ohoRfuvfmbMHGgIS+AxHkbHyAxtD7MDHYhtAtomqiPOA6gF+VGZi8PCLovQvzynq/NfnvwE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7laECxwCAAAz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3480312B" w14:textId="2BE8DED2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2:36:50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046718" wp14:editId="75E0C0C2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38308368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8011EDE" w14:textId="4A4FBE13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6718" id="Text Box 5" o:spid="_x0000_s1029" type="#_x0000_t202" style="position:absolute;margin-left:-15pt;margin-top:64.35pt;width:98.25pt;height: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v1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0x4bqA64noOeeW/5UuEMK+bD&#10;M3NINW6E8g1PeEgN2AuOFiU1uD//+x/jkQH0UtKidErqf++YE5Tonwa5+TYcj6PW0mU8mY7w4q49&#10;m2uP2TX3gOoc4kOxPJkxPuiTKR00r6jyReyKLmY49i5pOJn3oRc0vhIuFosUhOqyLKzM2vJYOqIa&#10;EX7pXpmzRxoCEvgIJ5Gx4g0bfWzPx2IXQKpEVcS5R/UIPyozMXh8RVH61/cUdXnr878A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VInL9RoCAAAz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18011EDE" w14:textId="4A4FBE13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DA6144" wp14:editId="047489D3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4954563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5F0B52F" w14:textId="05D828D1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A6144" id="Text Box 4" o:spid="_x0000_s1030" type="#_x0000_t202" style="position:absolute;margin-left:110.25pt;margin-top:44.1pt;width:413.1pt;height: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6DGwIAADM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VXSyXmOLVRHHM9Bz7y3fNVgD2vm&#10;wwtzSDW2jfINz7hIBVgLThYlNbhff7uP8cgAeilpUTol9T/3zAlK1HeD3HwZTiZRa+kwmd6N8OBu&#10;Pdtbj9nrB0B1DvGjWJ7MGB/U2ZQO9BuqfBmroosZjrVLGs7mQ+gFjb+Ei+UyBaG6LAtrs7E8po6o&#10;RoRfuzfm7ImGgAQ+wVlkrHjHRh/b87HcB5BNoiri3KN6gh+VmRg8/aIo/dtzirr+9cVvAA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KodboMbAgAAMw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65F0B52F" w14:textId="05D828D1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016C9" wp14:editId="3A6DEDAD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44361746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73CB48F" w14:textId="2643CAB5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16C9" id="Text Box 3" o:spid="_x0000_s1031" type="#_x0000_t202" style="position:absolute;margin-left:-15pt;margin-top:44.1pt;width:98.25pt;height: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n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373CB48F" w14:textId="2643CAB5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CA74F4" wp14:editId="2FC7D1C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89685377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E78A8F8" w14:textId="74602CA6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A74F4" id="Text Box 2" o:spid="_x0000_s1032" type="#_x0000_t202" style="position:absolute;margin-left:-7.85pt;margin-top:19pt;width:530pt;height:2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dQdwIAAPo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Iu7pNI6NqV4wJWAw5LV8LQHlLfPhgTkwFsVgC8M9jloZ5DKjRElj3M+/&#10;6aM/iAQrJR02oKT+x445QK2+amB5Pjs5QdiQLieLs2Nc3KFlc2jRu/baAO4ZULE8idE/qEmsnWmf&#10;sayrmBUmpjlylzRM4nUY9hLLzsVqlZywJJaFW/1o+TTzSJSn/pk5O7IpgId3ZtoVVrwj1eAbh6DN&#10;ahdMLdN8Is4DqiP8WLDE2fFjEDf48J683j5Zy18A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ImLZ1B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4E78A8F8" w14:textId="74602CA6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487FC" wp14:editId="4A91F52B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2302327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3C27645" w14:textId="16357832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87FC" id="Text Box 1" o:spid="_x0000_s1033" type="#_x0000_t202" style="position:absolute;margin-left:-7.85pt;margin-top:-21pt;width:500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7CXFgIAADM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5X89jjHGqo9jYcwMO+dXDTUw1L48CKQ&#10;qKa2Sb7hmRZtgGrBweKsBvz1t/MYTwyQl7OOpFNy/3MrUHFmvlvi5st4MolaS5uEB2d46Vlfeuy2&#10;fQBS55geipPJpMsYzNHUCO0bqXweq5JLWEm1Sx6O5kMYBE2vRKr5PAWRupwIS7tyMqaOqEaEX/s3&#10;ge5AQyACn+AoMlG8Y2OIHfiYbwPoJlEVcR5QPcBPykxkH15RlP7lPkWd3/rsN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Kewlx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63C27645" w14:textId="16357832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7B16A69B" w14:textId="10F77B20" w:rsidR="009143A6" w:rsidRDefault="009143A6" w:rsidP="009D4204"/>
    <w:p w14:paraId="013B4110" w14:textId="77777777" w:rsidR="009143A6" w:rsidRDefault="009143A6">
      <w:r>
        <w:br w:type="page"/>
      </w:r>
    </w:p>
    <w:p w14:paraId="6561C520" w14:textId="77777777" w:rsidR="009143A6" w:rsidRPr="009D4204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BBB8EB" wp14:editId="6A131462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90060169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A3AD7BD" w14:textId="5F933F6C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BB8EB" id="Text Box 12" o:spid="_x0000_s1034" type="#_x0000_t202" style="position:absolute;margin-left:-7.85pt;margin-top:19pt;width:530pt;height:2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J3edwIAAPo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EnHPp3FsTPWCKQGDIa/lawko75gPD8yBsSgGWxjucdTKIJcZJUoa437+&#10;TR/9QSRYKemwASX1P3bMAWr1RQPLi9nJCcKGdDlZnB3j4g4tm0OL3rU3BnDPgIrlSYz+QU1i7Uz7&#10;jGVdxawwMc2Ru6RhEm/CsJdYdi5Wq+SEJbEs3OlHy6eZR6I89c/M2ZFNATz8aqZdYcU7Ug2+cQja&#10;rHbB1DLNJ+I8oDrCjwVLnB0/BnGDD+/J6+2TtfwF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PWgnd5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4A3AD7BD" w14:textId="5F933F6C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32C0E0" wp14:editId="59BBFB4B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77033908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7AF7EE3" w14:textId="6BFB17E7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2C0E0" id="Text Box 11" o:spid="_x0000_s1035" type="#_x0000_t202" style="position:absolute;margin-left:-7.85pt;margin-top:-21pt;width:500pt;height:3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oZFgIAADM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qrkd8c51lDtaTyEgXnv5KKhHpbChxeB&#10;RDW1TfINz7RoA1QLDhZnNeCvv53HeGKAvJx1JJ2S+59bgYoz890SN3fjySRqLW0SHpzhpWd96bHb&#10;9gFInWN6KE4mky5jMEdTI7RvpPJ5rEouYSXVLnk4mg9hEDS9Eqnm8xRE6nIiLO3KyZg6ohoRfu3f&#10;BLoDDYEIfIKjyETxjo0hduBjvg2gm0RVxHlA9QA/KTORfXhFUfqX+xR1fuuz3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IxKGR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27AF7EE3" w14:textId="6BFB17E7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9143A6" w:rsidRPr="009143A6" w14:paraId="6F4AC32E" w14:textId="77777777" w:rsidTr="009143A6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09493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13.58 %</w:t>
            </w:r>
          </w:p>
        </w:tc>
      </w:tr>
      <w:tr w:rsidR="009143A6" w:rsidRPr="009143A6" w14:paraId="6C5D2554" w14:textId="77777777" w:rsidTr="009143A6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2EB3C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B27F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E2834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D2650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798BB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F2AA3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79418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D36BF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E2157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9143A6" w:rsidRPr="009143A6" w14:paraId="2E39BE50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6DF7D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1C98B0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21.9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6A36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9.62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17211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43.4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5D99E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5A98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A66B6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0.8578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72241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0.2557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DFFEA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9143A6" w:rsidRPr="009143A6" w14:paraId="3D0BAF27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46D4F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64A94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BFB0D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FF0000"/>
                <w:sz w:val="20"/>
                <w:szCs w:val="20"/>
              </w:rPr>
              <w:t>0.00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EFCE9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D66B2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DA66C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A5BA6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0.8814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EDFB8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0.3725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D6732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1.0050</w:t>
            </w:r>
          </w:p>
        </w:tc>
      </w:tr>
      <w:tr w:rsidR="009143A6" w:rsidRPr="009143A6" w14:paraId="5AFFFFE4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4B2FC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75B3F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87266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D87B4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FD5DE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15.1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08595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57F9B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0.8868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144B7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0.5036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A091A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1.0068</w:t>
            </w:r>
          </w:p>
        </w:tc>
      </w:tr>
      <w:tr w:rsidR="009143A6" w:rsidRPr="009143A6" w14:paraId="64246A19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08BA6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E3BC7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C1D9C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CD6CA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9.8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CD508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9818E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9.7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00FE8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0.8919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32923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0.5891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1FE86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1.0076</w:t>
            </w:r>
          </w:p>
        </w:tc>
      </w:tr>
      <w:tr w:rsidR="009143A6" w:rsidRPr="009143A6" w14:paraId="3C41D470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072C7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41432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B9B69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9E71A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7B30B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29.3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08D1E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6909E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0.9017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AC750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0.7388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1225D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1.0171</w:t>
            </w:r>
          </w:p>
        </w:tc>
      </w:tr>
      <w:tr w:rsidR="009143A6" w:rsidRPr="009143A6" w14:paraId="148E4FE6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7F9CF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B46B4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8405D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E1DA5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82C48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20.2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BB39D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A737D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0.9201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16E0B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0.9164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B6C41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1.0609</w:t>
            </w:r>
          </w:p>
        </w:tc>
      </w:tr>
      <w:tr w:rsidR="009143A6" w:rsidRPr="009143A6" w14:paraId="6BCDA932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9BE95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53B70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51.7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A23EA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4A205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29.4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C8D3F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11.7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77E4D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23A7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0.9483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D88E9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0.9787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E3F22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1.0295</w:t>
            </w:r>
          </w:p>
        </w:tc>
      </w:tr>
    </w:tbl>
    <w:p w14:paraId="385E33D6" w14:textId="779570AD" w:rsidR="009143A6" w:rsidRDefault="009143A6" w:rsidP="009D4204"/>
    <w:p w14:paraId="3B108BAB" w14:textId="77777777" w:rsidR="009143A6" w:rsidRDefault="009143A6">
      <w:r>
        <w:br w:type="page"/>
      </w:r>
    </w:p>
    <w:p w14:paraId="5BC033F0" w14:textId="1C18629B" w:rsidR="009143A6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130970" wp14:editId="7F80CE65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53836824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17296" id="Rectangle 22" o:spid="_x0000_s1026" style="position:absolute;margin-left:12.2pt;margin-top:509.45pt;width:481.55pt;height:20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" stroked="f" strokecolor="#09101d [48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B8EF02" wp14:editId="333E35F0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524048605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7B7C0" id="Rectangle 21" o:spid="_x0000_s1026" style="position:absolute;margin-left:48.5pt;margin-top:115.5pt;width:426.1pt;height:364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" strokecolor="#09101d [484]" strokeweight="1pt">
                <v:fill r:id="rId13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EBC692" wp14:editId="13B4E154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39959558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C534603" w14:textId="1D3512FB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C692" id="Text Box 20" o:spid="_x0000_s1036" type="#_x0000_t202" style="position:absolute;margin-left:111.75pt;margin-top:86.85pt;width:410.1pt;height: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3DGwIAADQ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" filled="f" stroked="f" strokeweight=".5pt">
                <v:fill o:detectmouseclick="t"/>
                <v:textbox>
                  <w:txbxContent>
                    <w:p w14:paraId="5C534603" w14:textId="1D3512FB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3B4F82" wp14:editId="786F0C10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312710378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9A78B44" w14:textId="572EA70A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B4F82" id="Text Box 19" o:spid="_x0000_s1037" type="#_x0000_t202" style="position:absolute;margin-left:-13.5pt;margin-top:86.1pt;width:98.25pt;height: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Uge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8yIbqA64n4Oeem/5UuEQK+bD&#10;M3PINa6E+g1PeEgN2AyOFiU1uD//+x/jkQL0UtKidkrqf++YE5TonwbJ+TYcj6PY0mU8mY7w4q49&#10;m2uP2TX3gPIc4kuxPJkxPuiTKR00ryjzReyKLmY49i5pOJn3oVc0PhMuFosUhPKyLKzM2vJYOsIa&#10;IX7pXpmzRx4CMvgIJ5Wx4g0dfWxPyGIXQKrEVQS6R/WIP0ozUXh8RlH71/cUdXns878A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YY1IHh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29A78B44" w14:textId="572EA70A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04966D" wp14:editId="36B6C6CB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6954508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2B36EA5" w14:textId="1CF52294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2:37:57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4966D" id="Text Box 18" o:spid="_x0000_s1038" type="#_x0000_t202" style="position:absolute;margin-left:111pt;margin-top:64.35pt;width:408.75pt;height: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xRHAIAADQ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lrnGN8HGQN9R7nczBQ7y1fttjE&#10;E/PhlTnkGkdC/YYXXKQCLAYHi5IG3K+/3cd4pAC9lHSonYr6n1vmBCXqu0Fy7orJJIotHSbTmzEe&#10;3KVnfekxW/0AKM8Cf4rlyYzxQR1N6UC/o8wXsSq6mOFYu6LhaD6EQdH4TbhYLFIQysuy8GRWlsfU&#10;EdYI8Vv/zpw98BCQwWc4qoyVH+gYYgdCFtsAsk1cRaAHVA/4ozQThYdvFLV/eU5R588+/w0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82vMURwCAAA0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42B36EA5" w14:textId="1CF52294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2:37:57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D4A4E9" wp14:editId="053F83BB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613544919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104E729" w14:textId="70AD44DE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A4E9" id="Text Box 17" o:spid="_x0000_s1039" type="#_x0000_t202" style="position:absolute;margin-left:-15pt;margin-top:64.35pt;width:98.25pt;height: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6ZvGg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CkcanxfZQnXE/Rz01HvLVwqHWDMf&#10;XphDrnEl1G94xkNqwGZwsiipwf362/8YjxSgl5IWtVNS/3PPnKBEfzdIzpfhZBLFli6T6WyEF3fr&#10;2d56zL55AJTnEF+K5cmM8UGfTemgeUOZL2NXdDHDsXdJw9l8CL2i8ZlwsVymIJSXZWFtNpbH0hHW&#10;CPFr98acPfEQkMEnOKuMFe/o6GN7Qpb7AFIlriLQPaon/FGaicLTM4rav72nqOtjX/wG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3u+mbxoCAAA0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1104E729" w14:textId="70AD44DE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CEB15C" wp14:editId="71AFA47C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51735790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772B8B6" w14:textId="7A462187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B15C" id="Text Box 16" o:spid="_x0000_s1040" type="#_x0000_t202" style="position:absolute;margin-left:110.25pt;margin-top:44.1pt;width:413.1pt;height: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ZeGw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YVzTM6DbKE64nwOeuq95asGm1gz&#10;H16YQ66xb9RveMZFKsBicLIoqcH9+tt9jEcK0EtJi9opqf+5Z05Qor4bJOfLcDKJYkuHyfRuhAd3&#10;69neesxePwDKc4g/xfJkxvigzqZ0oN9Q5stYFV3McKxd0nA2H0KvaPwmXCyXKQjlZVlYm43lMXWE&#10;NUL82r0xZ088BGTwCc4qY8U7OvrYnpDlPoBsElcR6B7VE/4ozUTh6RtF7d+eU9T1sy9+Aw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HFjNl4bAgAANA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0772B8B6" w14:textId="7A462187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8FE456" wp14:editId="602B8A7E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28485764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8403D1F" w14:textId="016CEEB3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E456" id="Text Box 15" o:spid="_x0000_s1041" type="#_x0000_t202" style="position:absolute;margin-left:-15pt;margin-top:44.1pt;width:98.25pt;height: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T9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yWmRDVQH3M9BT723fKlwiBXz&#10;4Zk55BpXQv2GJzykBmwGR4uSGtyf//2P8UgBeilpUTsl9b93zAlK9E+D5HwbjsdRbOkynkxHeHHX&#10;ns21x+yae0B5DvGlWJ7MGB/0yZQOmleU+SJ2RRczHHuXNJzM+9ArGp8JF4tFCkJ5WRZWZm15LB1h&#10;jRC/dK/M2SMPARl8hJPKWPGGjj62J2SxCyBV4ioC3aN6xB+lmSg8PqOo/et7iro89vlfAA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B9IlP0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28403D1F" w14:textId="016CEEB3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01D06C" wp14:editId="0AC966D3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27433819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274B450C" w14:textId="600C090F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1D06C" id="Text Box 14" o:spid="_x0000_s1042" type="#_x0000_t202" style="position:absolute;margin-left:-7.85pt;margin-top:19pt;width:530pt;height:2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cPWdwIAAPs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xrin0zw2pnrBmADCkNjytQSWt8yHB+ZAWVSDNQz3OGplkMyMEiWNcT//&#10;po/+YBKslHRYgZL6HzvmgLX6qgHm+ezkBGFDupwszo5xcYeWzaFF79prA7xngMXyJEb/oCaxdqZ9&#10;xrauYlaYmObIXdIwiddhWExsOxerVXLCllgWbvWj5dPQI1Oe+mfm7EinACLemWlZWPGOVYNvnII2&#10;q10wtUwDikAPqI74Y8MSacevQVzhw3vyevtmLX8B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FU5w9Z3AgAA+w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274B450C" w14:textId="600C090F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072FB3" wp14:editId="5DE21C5D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76026118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FAF575A" w14:textId="526DFCEF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72FB3" id="Text Box 13" o:spid="_x0000_s1043" type="#_x0000_t202" style="position:absolute;margin-left:-7.85pt;margin-top:-21pt;width:500pt;height:3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JlxFgIAADQ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9Ect8dB1lDtaT6EgXrv5KKhJpbChxeB&#10;xDX1TfoNz7RoA1QMDhZnNeCvv53HeKKAvJx1pJ2S+59bgYoz890SOV/Gk0kUW9okQDjDS8/60mO3&#10;7QOQPMf0UpxMJl3GYI6mRmjfSObzWJVcwkqqXfJwNB/CoGh6JlLN5ymI5OVEWNqVkzF1hDVC/Nq/&#10;CXQHHgIx+ARHlYniHR1D7EDIfBtAN4mrCPSA6gF/kmZi+/CMovYv9ynq/NhnvwE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XSZcR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0FAF575A" w14:textId="526DFCEF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6E8B8A54" w14:textId="77777777" w:rsidR="009143A6" w:rsidRDefault="009143A6">
      <w:r>
        <w:br w:type="page"/>
      </w:r>
    </w:p>
    <w:p w14:paraId="4FC6A2A6" w14:textId="77777777" w:rsidR="009143A6" w:rsidRPr="009D4204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735F46" wp14:editId="1CDE80D7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6910566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1653D4CB" w14:textId="2FDACDF0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35F46" id="Text Box 24" o:spid="_x0000_s1044" type="#_x0000_t202" style="position:absolute;margin-left:-7.85pt;margin-top:19pt;width:530pt;height:2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jlYeAIAAPs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MsY9n+axMdULxgQQhsSWryWwvGM+PDAHyqIarGG4x1Erg2RmlChpjPv5&#10;N330B5NgpaTDCpTU/9gxB6zVFw0wL2YnJwgb0uVkcXaMizu0bA4tetfeGOA9AyyWJzH6BzWJtTPt&#10;M7Z1FbPCxDRH7pKGSbwJw2Ji27lYrZITtsSycKcfLZ+GHpny1D8zZ0c6BRDxq5mWhRXvWDX4xilo&#10;s9oFU8s0oAj0gOqIPzYskXb8GsQVPrwnr7dv1vIXAA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pEjlY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1653D4CB" w14:textId="2FDACDF0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C9917F" wp14:editId="15BB5C9F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42399000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9417054" w14:textId="578BAF0B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917F" id="Text Box 23" o:spid="_x0000_s1045" type="#_x0000_t202" style="position:absolute;margin-left:-7.85pt;margin-top:-21pt;width:500pt;height:3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2P/FgIAADQ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ormuDsOsoZqT/MhDNR7JxcNNbEUPrwI&#10;JK6pb9JveKZFG6BicLA4qwF//e08xhMF5OWsI+2U3P/cClScme+WyLkbTyZRbGmTAOEMLz3rS4/d&#10;tg9A8hzTS3EymXQZgzmaGqF9I5nPY1VyCSupdsnD0XwIg6LpmUg1n6cgkpcTYWlXTsbUEdYI8Wv/&#10;JtAdeAjE4BMcVSaKd3QMsQMh820A3SSuItADqgf8SZqJ7cMzitq/3Keo82Of/QY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V9j/x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69417054" w14:textId="578BAF0B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9143A6" w:rsidRPr="009143A6" w14:paraId="6F189FC5" w14:textId="77777777" w:rsidTr="009143A6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07A38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9.26 %</w:t>
            </w:r>
          </w:p>
        </w:tc>
      </w:tr>
      <w:tr w:rsidR="009143A6" w:rsidRPr="009143A6" w14:paraId="3195D02D" w14:textId="77777777" w:rsidTr="009143A6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B637F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8E9C4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0E58E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75CB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CD81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9A4BB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5753C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3661F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585A8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9143A6" w:rsidRPr="009143A6" w14:paraId="484FC333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600DB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FBD8C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53.8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B7872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C8ECF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69.5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3774B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9.3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85075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125.8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77684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0.9098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E927B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0.3114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A4835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9143A6" w:rsidRPr="009143A6" w14:paraId="61D67A21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005B8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C37E3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CDE4B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CC070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37CEB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39.7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01736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B62B0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0.9278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9DDD9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0.5197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4A1A0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1.0094</w:t>
            </w:r>
          </w:p>
        </w:tc>
      </w:tr>
      <w:tr w:rsidR="009143A6" w:rsidRPr="009143A6" w14:paraId="2CE0CB86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18252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56D30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15.0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EA059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E6249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1766F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D4DF1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7FC11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0.9317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1F3E4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0.6472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A45F1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1.0086</w:t>
            </w:r>
          </w:p>
        </w:tc>
      </w:tr>
      <w:tr w:rsidR="009143A6" w:rsidRPr="009143A6" w14:paraId="3912E115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ECA92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22E07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16.6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0AFDA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B15B7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0DBE4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4903B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82.9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20EC4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0.9355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156DB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0.6623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1E93A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1.0046</w:t>
            </w:r>
          </w:p>
        </w:tc>
      </w:tr>
      <w:tr w:rsidR="009143A6" w:rsidRPr="009143A6" w14:paraId="6C879830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51A8B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C13B6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10EBF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38F47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083B3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D3DAA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77612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0.9425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D6E90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0.7533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B5FBB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1.0084</w:t>
            </w:r>
          </w:p>
        </w:tc>
      </w:tr>
      <w:tr w:rsidR="009143A6" w:rsidRPr="009143A6" w14:paraId="3D18E67E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E6667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F6CFC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8D131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22AD2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5A845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15.3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94EF0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A1BF9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0.9552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3F257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0.9238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8C655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1.0276</w:t>
            </w:r>
          </w:p>
        </w:tc>
      </w:tr>
      <w:tr w:rsidR="009143A6" w:rsidRPr="009143A6" w14:paraId="6CC91794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4F3D9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FBF26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8F13C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F6F2F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D3CB9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3736B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3B5E9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0.9729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A91C6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0.9848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B368D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1.0542</w:t>
            </w:r>
          </w:p>
        </w:tc>
      </w:tr>
    </w:tbl>
    <w:p w14:paraId="05EACF1E" w14:textId="7CE246C7" w:rsidR="009143A6" w:rsidRDefault="009143A6" w:rsidP="009D4204"/>
    <w:p w14:paraId="0FC23017" w14:textId="77777777" w:rsidR="009143A6" w:rsidRDefault="009143A6">
      <w:r>
        <w:br w:type="page"/>
      </w:r>
    </w:p>
    <w:p w14:paraId="2718C8F6" w14:textId="79F373A2" w:rsidR="009143A6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C66F25" wp14:editId="527F8883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519493371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9AF58" id="Rectangle 34" o:spid="_x0000_s1026" style="position:absolute;margin-left:12.2pt;margin-top:509.45pt;width:481.55pt;height:20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" stroked="f" strokecolor="#09101d [48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1A1C72" wp14:editId="083DCD3D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598908743" name="Rectangl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EA491" id="Rectangle 33" o:spid="_x0000_s1026" style="position:absolute;margin-left:48.5pt;margin-top:115.5pt;width:426.1pt;height:36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" strokecolor="#09101d [484]" strokeweight="1pt">
                <v:fill r:id="rId1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77CABB" wp14:editId="5F138D58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1203699879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A281621" w14:textId="0C22588A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7CABB" id="Text Box 32" o:spid="_x0000_s1046" type="#_x0000_t202" style="position:absolute;margin-left:111.75pt;margin-top:86.85pt;width:410.1pt;height: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" filled="f" stroked="f" strokeweight=".5pt">
                <v:fill o:detectmouseclick="t"/>
                <v:textbox>
                  <w:txbxContent>
                    <w:p w14:paraId="7A281621" w14:textId="0C22588A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91500E" wp14:editId="0C7614EF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212106266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A1F48AC" w14:textId="290DD929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500E" id="Text Box 31" o:spid="_x0000_s1047" type="#_x0000_t202" style="position:absolute;margin-left:-13.5pt;margin-top:86.1pt;width:98.25pt;height: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oiF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i+ygeqA+znoqfeWLxUOsWI+&#10;PDOHXONKqN/whIfUgM3gaFFSg/vzv/8xHilALyUtaqek/veOOUGJ/mmQnG/D8TiKLV3Gk+kIL+7a&#10;s7n2mF1zDyjPIb4Uy5MZ44M+mdJB84oyX8Su6GKGY++ShpN5H3pF4zPhYrFIQSgvy8LKrC2PpSOs&#10;EeKX7pU5e+QhIIOPcFIZK97Q0cf2hCx2AaRKXEWge1SP+KM0E4XHZxS1f31PUZfHPv8L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Ae6IhR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3A1F48AC" w14:textId="290DD929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143B24" wp14:editId="5E29B2FA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635564807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E524DBD" w14:textId="00C3F904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2:39:04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43B24" id="Text Box 30" o:spid="_x0000_s1048" type="#_x0000_t202" style="position:absolute;margin-left:111pt;margin-top:64.35pt;width:408.75pt;height: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" filled="f" stroked="f" strokeweight=".5pt">
                <v:fill o:detectmouseclick="t"/>
                <v:textbox>
                  <w:txbxContent>
                    <w:p w14:paraId="3E524DBD" w14:textId="00C3F904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2:39:04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75F7CA" wp14:editId="19FD50CB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372084428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BE638B2" w14:textId="2611336B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5F7CA" id="Text Box 29" o:spid="_x0000_s1049" type="#_x0000_t202" style="position:absolute;margin-left:-15pt;margin-top:64.35pt;width:98.25pt;height: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Gb0Gw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5BE638B2" w14:textId="2611336B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522BD8" wp14:editId="041AEE40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833190192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903BBF2" w14:textId="1832B809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22BD8" id="Text Box 28" o:spid="_x0000_s1050" type="#_x0000_t202" style="position:absolute;margin-left:110.25pt;margin-top:44.1pt;width:413.1pt;height: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PbFHAIAADQ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" filled="f" stroked="f" strokeweight=".5pt">
                <v:fill o:detectmouseclick="t"/>
                <v:textbox>
                  <w:txbxContent>
                    <w:p w14:paraId="4903BBF2" w14:textId="1832B809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46B809" wp14:editId="0C87EC85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244013763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A7013B5" w14:textId="55896AD4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6B809" id="Text Box 27" o:spid="_x0000_s1051" type="#_x0000_t202" style="position:absolute;margin-left:-15pt;margin-top:44.1pt;width:98.25pt;height: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1Rm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mpwW2UB1wP0c9NR7y5cKh1gx&#10;H56ZQ65xJdRveMJDasBmcLQoqcH9+d//GI8UoJeSFrVTUv97x5ygRP80SM634XgcxZYu48l0hBd3&#10;7dlce8yuuQeU5xBfiuXJjPFBn0zpoHlFmS9iV3Qxw7F3ScPJvA+9ovGZcLFYpCCUl2VhZdaWx9IR&#10;1gjxS/fKnD3yEJDBRzipjBVv6Ohje0IWuwBSJa4i0D2qR/xRmonC4zOK2r++p6jLY5//BQ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H8rVGY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0A7013B5" w14:textId="55896AD4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1467C" wp14:editId="6A2306F8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25308900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B893C02" w14:textId="0A29D504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467C" id="Text Box 26" o:spid="_x0000_s1052" type="#_x0000_t202" style="position:absolute;margin-left:-7.85pt;margin-top:19pt;width:530pt;height:2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1WgNN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4B893C02" w14:textId="0A29D504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C019AD" wp14:editId="284322B0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631153552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56D22D2" w14:textId="5F98F57B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019AD" id="Text Box 25" o:spid="_x0000_s1053" type="#_x0000_t202" style="position:absolute;margin-left:-7.85pt;margin-top:-21pt;width:500pt;height:3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FEXWeo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756D22D2" w14:textId="5F98F57B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0BA80BEC" w14:textId="77777777" w:rsidR="009143A6" w:rsidRDefault="009143A6">
      <w:r>
        <w:br w:type="page"/>
      </w:r>
    </w:p>
    <w:p w14:paraId="2A219420" w14:textId="77777777" w:rsidR="009143A6" w:rsidRPr="009D4204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A783D5" wp14:editId="0F179B40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893716884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2E5BEB34" w14:textId="508C8524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83D5" id="Text Box 36" o:spid="_x0000_s1054" type="#_x0000_t202" style="position:absolute;margin-left:-7.85pt;margin-top:19pt;width:530pt;height:2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BJcfnD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2E5BEB34" w14:textId="508C8524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6522EF" wp14:editId="73975D2E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6839787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8B7C793" w14:textId="6ABF91A5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522EF" id="Text Box 35" o:spid="_x0000_s1055" type="#_x0000_t202" style="position:absolute;margin-left:-7.85pt;margin-top:-21pt;width:500pt;height:3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C08o2Q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08B7C793" w14:textId="6ABF91A5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9143A6" w:rsidRPr="009143A6" w14:paraId="07704477" w14:textId="77777777" w:rsidTr="009143A6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5EE47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9.83 %</w:t>
            </w:r>
          </w:p>
        </w:tc>
      </w:tr>
      <w:tr w:rsidR="009143A6" w:rsidRPr="009143A6" w14:paraId="4AA048CF" w14:textId="77777777" w:rsidTr="009143A6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FF2D6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7E57C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FB767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FBA99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A5C5D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A3CE1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26A51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9867E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D6EF1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9143A6" w:rsidRPr="009143A6" w14:paraId="18C6F83C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16112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9CEAD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47.7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EA4CF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1.12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97912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64.4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A91EF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16161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595B5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0.9050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114E2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0.2889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EF0CB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9143A6" w:rsidRPr="009143A6" w14:paraId="6AF97887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2DDB0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38957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CA4A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FF45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FF4500"/>
                <w:sz w:val="20"/>
                <w:szCs w:val="20"/>
              </w:rPr>
              <w:t>0.43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A91A0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582D4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68.0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CEA3A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6874B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0.9236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5160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0.5189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00278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1.0098</w:t>
            </w:r>
          </w:p>
        </w:tc>
      </w:tr>
      <w:tr w:rsidR="009143A6" w:rsidRPr="009143A6" w14:paraId="54C3529E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91B10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4044D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16.5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39CA42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511AD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13.2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EB0C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51590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68.4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D12FF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0.9277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2B0F8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0.6464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00337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1.0088</w:t>
            </w:r>
          </w:p>
        </w:tc>
      </w:tr>
      <w:tr w:rsidR="009143A6" w:rsidRPr="009143A6" w14:paraId="3D23058F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4550F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3EE35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18.5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A4B73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1538F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7CF0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0DEAD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72.4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F7869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0.9316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F2F6B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0.6539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EFBC9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1.0046</w:t>
            </w:r>
          </w:p>
        </w:tc>
      </w:tr>
      <w:tr w:rsidR="009143A6" w:rsidRPr="009143A6" w14:paraId="238033BE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991FD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6702E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E7073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0BFA9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99E64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24D13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7B227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0.9389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E70AC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0.7405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942C9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1.0089</w:t>
            </w:r>
          </w:p>
        </w:tc>
      </w:tr>
      <w:tr w:rsidR="009143A6" w:rsidRPr="009143A6" w14:paraId="78542256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4DB60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4DC2C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360CA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063F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58F4B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13.9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B2055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8314F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0.9522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C95E4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0.9195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332D0D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1.0288</w:t>
            </w:r>
          </w:p>
        </w:tc>
      </w:tr>
      <w:tr w:rsidR="009143A6" w:rsidRPr="009143A6" w14:paraId="3F209EC8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B63C8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3D91B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0BDE9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1.95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66264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D78E8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84440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32E96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0.9709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32164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0.9834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8E4CB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1.0501</w:t>
            </w:r>
          </w:p>
        </w:tc>
      </w:tr>
    </w:tbl>
    <w:p w14:paraId="2ECC9817" w14:textId="0D46917D" w:rsidR="009143A6" w:rsidRDefault="009143A6" w:rsidP="009D4204"/>
    <w:p w14:paraId="67481FA1" w14:textId="77777777" w:rsidR="009143A6" w:rsidRDefault="009143A6">
      <w:r>
        <w:br w:type="page"/>
      </w:r>
    </w:p>
    <w:p w14:paraId="62D7D656" w14:textId="3DAA6686" w:rsidR="009143A6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8F11A5" wp14:editId="328F3823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87155473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24468" id="Rectangle 46" o:spid="_x0000_s1026" style="position:absolute;margin-left:12.2pt;margin-top:509.45pt;width:481.55pt;height:20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" stroked="f" strokecolor="#09101d [48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23E728" wp14:editId="09993DF9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769925041" name="Rectangl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7D6C2" id="Rectangle 45" o:spid="_x0000_s1026" style="position:absolute;margin-left:48.5pt;margin-top:115.5pt;width:426.1pt;height:364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" strokecolor="#09101d [484]" strokeweight="1pt">
                <v:fill r:id="rId21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EFFE64" wp14:editId="6025B128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203559114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14E4912" w14:textId="210A22AD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FFE64" id="Text Box 44" o:spid="_x0000_s1056" type="#_x0000_t202" style="position:absolute;margin-left:111.75pt;margin-top:86.85pt;width:410.1pt;height: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KYGwIAADQ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" filled="f" stroked="f" strokeweight=".5pt">
                <v:fill o:detectmouseclick="t"/>
                <v:textbox>
                  <w:txbxContent>
                    <w:p w14:paraId="314E4912" w14:textId="210A22AD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00DAC4" wp14:editId="4830E09D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831035156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B1FCED1" w14:textId="1625CC1E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0DAC4" id="Text Box 43" o:spid="_x0000_s1057" type="#_x0000_t202" style="position:absolute;margin-left:-13.5pt;margin-top:86.1pt;width:98.25pt;height:2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edF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uIUp0U2UB1wPwc99d7ypcIhVsyH&#10;Z+aQa1wJ9Rue8JAasBkcLUpqcH/+9z/GIwXopaRF7ZTU/94xJyjRPw2S8204Hkexpct4Mh3hxV17&#10;Ntces2vuAeU5xJdieTJjfNAnUzpoXlHmi9gVXcxw7F3ScDLvQ69ofCZcLBYpCOVlWViZteWxdIQ1&#10;QvzSvTJnjzwEZPARTipjxRs6+tiekMUugFSJqwh0j+oRf5RmovD4jKL2r+8p6vLY538B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Hs3nRR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4B1FCED1" w14:textId="1625CC1E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D388E9" wp14:editId="6C93792D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162372456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5EEC772" w14:textId="709C9461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2:40:10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388E9" id="Text Box 42" o:spid="_x0000_s1058" type="#_x0000_t202" style="position:absolute;margin-left:111pt;margin-top:64.35pt;width:408.75pt;height:2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MKHAIAADQ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lr7GJ8HGQN9R7nczBQ7y1fttjE&#10;E/PhlTnkGkdC/YYXXKQCLAYHi5IG3K+/3cd4pAC9lHSonYr6n1vmBCXqu0Fy7orJJIotHSbTmzEe&#10;3KVnfekxW/0AKM8Cf4rlyYzxQR1N6UC/o8wXsSq6mOFYu6LhaD6EQdH4TbhYLFIQysuy8GRWlsfU&#10;EdYI8Vv/zpw98BCQwWc4qoyVH+gYYgdCFtsAsk1cRaAHVA/4ozQThYdvFLV/eU5R588+/w0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jCtjChwCAAA0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45EEC772" w14:textId="709C9461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2:40:10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E68744" wp14:editId="47E2AB68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36293095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A78768A" w14:textId="5DD69EF4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68744" id="Text Box 41" o:spid="_x0000_s1059" type="#_x0000_t202" style="position:absolute;margin-left:-15pt;margin-top:64.35pt;width:98.25pt;height: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k0Gg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CqcYnxfZQnXE/Rz01HvLVwqHWDMf&#10;XphDrnEl1G94xkNqwGZwsiipwf362/8YjxSgl5IWtVNS/3PPnKBEfzdIzpfhZBLFli6T6WyEF3fr&#10;2d56zL55AJTnEF+K5cmM8UGfTemgeUOZL2NXdDHDsXdJw9l8CL2i8ZlwsVymIJSXZWFtNpbH0hHW&#10;CPFr98acPfEQkMEnOKuMFe/o6GN7Qpb7AFIlriLQPaon/FGaicLTM4rav72nqOtjX/wG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oa8JNBoCAAA0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0A78768A" w14:textId="5DD69EF4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415780" wp14:editId="1F696A0A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2055371609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09C68E7" w14:textId="2A15D375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15780" id="Text Box 40" o:spid="_x0000_s1060" type="#_x0000_t202" style="position:absolute;margin-left:110.25pt;margin-top:44.1pt;width:413.1pt;height:2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5kFGw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YVdTM6DbKE64nwOeuq95asGm1gz&#10;H16YQ66xb9RveMZFKsBicLIoqcH9+tt9jEcK0EtJi9opqf+5Z05Qor4bJOfLcDKJYkuHyfRuhAd3&#10;69neesxePwDKc4g/xfJkxvigzqZ0oN9Q5stYFV3McKxd0nA2H0KvaPwmXCyXKQjlZVlYm43lMXWE&#10;NUL82r0xZ088BGTwCc4qY8U7OvrYnpDlPoBsElcR6B7VE/4ozUTh6RtF7d+eU9T1sy9+Aw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A4jmQUbAgAANA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709C68E7" w14:textId="2A15D375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D89F45" wp14:editId="758EDF62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105118882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C9C254A" w14:textId="051C9CA1" w:rsidR="009143A6" w:rsidRPr="009143A6" w:rsidRDefault="009143A6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9F45" id="Text Box 39" o:spid="_x0000_s1061" type="#_x0000_t202" style="position:absolute;margin-left:-15pt;margin-top:44.1pt;width:98.25pt;height: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um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yWmRDVQH3M9BT723fKlwiBXz&#10;4Zk55BpXQv2GJzykBmwGR4uSGtyf//2P8UgBeilpUTsl9b93zAlK9E+D5HwbjsdRbOkynkxHeHHX&#10;ns21x+yae0B5DvGlWJ7MGB/0yZQOmleU+SJ2RRczHHuXNJzM+9ArGp8JF4tFCkJ5WRZWZm15LB1h&#10;jRC/dK/M2SMPARl8hJPKWPGGjj62J2SxCyBV4ioC3aN6xB+lmSg8PqOo/et7iro89vlfAA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GAIO6Y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7C9C254A" w14:textId="051C9CA1" w:rsidR="009143A6" w:rsidRPr="009143A6" w:rsidRDefault="009143A6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9763AB" wp14:editId="41D37906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375320814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73227242" w14:textId="53AF42DD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63AB" id="Text Box 38" o:spid="_x0000_s1062" type="#_x0000_t202" style="position:absolute;margin-left:-7.85pt;margin-top:19pt;width:530pt;height:2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yNeAIAAPs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Iu78dJrHxlQvGBNAGBJbvpbA8pb58MAcKItqsIbhHketDJKZUaKkMe7n&#10;3/TRH0yClZIOK1BS/2PHHLBWXzXAPJ+dnCBsSJeTxdkxLu7Qsjm06F17bYD3DLBYnsToH9Qk1s60&#10;z9jWVcwKE9McuUsaJvE6DIuJbeditUpO2BLLwq1+tHwaemTKU//MnB3pFEDEOzMtCyvesWrwjVPQ&#10;ZrULppZpQBHoAdURf2xYIu34NYgrfHhPXm/frOUvAA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qeWyN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73227242" w14:textId="53AF42DD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55FC92B" wp14:editId="77054E4C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209414721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0126CDE" w14:textId="1B4DDC6E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C92B" id="Text Box 37" o:spid="_x0000_s1063" type="#_x0000_t202" style="position:absolute;margin-left:-7.85pt;margin-top:-21pt;width:500pt;height:36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E40Nio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20126CDE" w14:textId="1B4DDC6E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4D2C079C" w14:textId="77777777" w:rsidR="009143A6" w:rsidRDefault="009143A6">
      <w:r>
        <w:br w:type="page"/>
      </w:r>
    </w:p>
    <w:p w14:paraId="1890D78A" w14:textId="77777777" w:rsidR="009143A6" w:rsidRPr="009D4204" w:rsidRDefault="009143A6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5EB970" wp14:editId="33A5135D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860025273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2BABFE6F" w14:textId="7B95F9EB" w:rsidR="009143A6" w:rsidRPr="009143A6" w:rsidRDefault="009143A6" w:rsidP="009143A6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EB970" id="Text Box 48" o:spid="_x0000_s1064" type="#_x0000_t202" style="position:absolute;margin-left:-7.85pt;margin-top:19pt;width:530pt;height:26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YDeAIAAPs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EnHn59M8NqZ6wZgAwpDY8rUElnfMhwfmQFlUgzUM9zhqZZDMjBIljXE/&#10;/6aP/mASrJR0WIGS+h875oC1+qIB5sXs5ARhQ7qcLM6OcXGHls2hRe/aGwO8Z4DF8iRG/6AmsXam&#10;fca2rmJWmJjmyF3SMIk3YVhMbDsXq1VywpZYFu70o+XT0CNTnvpn5uxIpwAifjXTsrDiHasG3zgF&#10;bVa7YGqZBhSBHlAd8ceGJdKOX4O4wof35PX2zVr+Ag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BWUpYD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2BABFE6F" w14:textId="7B95F9EB" w:rsidR="009143A6" w:rsidRPr="009143A6" w:rsidRDefault="009143A6" w:rsidP="009143A6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0E7034" wp14:editId="1A6E0FF9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131867180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765B80A" w14:textId="606E0ED5" w:rsidR="009143A6" w:rsidRPr="009143A6" w:rsidRDefault="009143A6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7034" id="Text Box 47" o:spid="_x0000_s1065" type="#_x0000_t202" style="position:absolute;margin-left:-7.85pt;margin-top:-21pt;width:500pt;height:36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DIfzKQ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4765B80A" w14:textId="606E0ED5" w:rsidR="009143A6" w:rsidRPr="009143A6" w:rsidRDefault="009143A6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9143A6" w:rsidRPr="009143A6" w14:paraId="046C017F" w14:textId="77777777" w:rsidTr="009143A6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DE764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9143A6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11.17 %</w:t>
            </w:r>
          </w:p>
        </w:tc>
      </w:tr>
      <w:tr w:rsidR="009143A6" w:rsidRPr="009143A6" w14:paraId="763ACDC8" w14:textId="77777777" w:rsidTr="009143A6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82231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897E9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CAB1D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153B0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87598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82A14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71153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47369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0642B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9143A6" w:rsidRPr="009143A6" w14:paraId="3FB29988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F5674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8888F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43.2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FBCBC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1.67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C4FC1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62.5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07C8B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10.6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AAC29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896C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0.8948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BCAA9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0.2964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9C83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9143A6" w:rsidRPr="009143A6" w14:paraId="5A82ED97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B8CF0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EBD4A0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48F31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FF0000"/>
                <w:sz w:val="20"/>
                <w:szCs w:val="20"/>
              </w:rPr>
              <w:t>0.54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A2819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52353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73.9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D0D4D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818B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0.9146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E1E4E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0.4706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16673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1.0077</w:t>
            </w:r>
          </w:p>
        </w:tc>
      </w:tr>
      <w:tr w:rsidR="009143A6" w:rsidRPr="009143A6" w14:paraId="75B4C0A6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E1ABA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83BBF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CE4AC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182EB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C48AE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10AB4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86F4CA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0.9191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69E63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0.6012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B1A285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1.0075</w:t>
            </w:r>
          </w:p>
        </w:tc>
      </w:tr>
      <w:tr w:rsidR="009143A6" w:rsidRPr="009143A6" w14:paraId="2C1CC57E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4F95B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2F7F9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14.8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3EDC8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0.59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A03AD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FDD1E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6A3A3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47819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0.9233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43F14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0.6314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8CD03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1.0052</w:t>
            </w:r>
          </w:p>
        </w:tc>
      </w:tr>
      <w:tr w:rsidR="009143A6" w:rsidRPr="009143A6" w14:paraId="1B12B303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D141B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S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D4277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FAA2F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0.47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4BF54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0D095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22.7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2D4912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58FCE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0.9312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EBCB38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0.7417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FE2F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1.0113</w:t>
            </w:r>
          </w:p>
        </w:tc>
      </w:tr>
      <w:tr w:rsidR="009143A6" w:rsidRPr="009143A6" w14:paraId="0E81D795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6A440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C13E8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3.8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8977E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0.78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CA6444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7552C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F5807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4.0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4E764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0.9456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1B5C5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0.9209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B2C023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1.0408</w:t>
            </w:r>
          </w:p>
        </w:tc>
      </w:tr>
      <w:tr w:rsidR="009143A6" w:rsidRPr="009143A6" w14:paraId="2B50492B" w14:textId="77777777" w:rsidTr="009143A6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3832F1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0709C9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21.5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0F53B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1.67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0C4CD6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8.9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EC52AF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11.9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2CCC1C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9.2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9EFB0E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0.9664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121A5B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0.9832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8A0E37" w14:textId="77777777" w:rsidR="009143A6" w:rsidRPr="009143A6" w:rsidRDefault="009143A6" w:rsidP="009143A6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143A6">
              <w:rPr>
                <w:rFonts w:ascii="Arial" w:hAnsi="Arial" w:cs="Arial"/>
                <w:color w:val="000000"/>
                <w:sz w:val="20"/>
                <w:szCs w:val="20"/>
              </w:rPr>
              <w:t>1.0405</w:t>
            </w:r>
          </w:p>
        </w:tc>
      </w:tr>
    </w:tbl>
    <w:p w14:paraId="53249664" w14:textId="71C47386" w:rsidR="009143A6" w:rsidRPr="009D4204" w:rsidRDefault="009143A6" w:rsidP="009D4204"/>
    <w:sectPr w:rsidR="009143A6" w:rsidRPr="009D4204" w:rsidSect="009143A6">
      <w:footerReference w:type="default" r:id="rId22"/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4B429A" w14:textId="77777777" w:rsidR="00346D00" w:rsidRDefault="00346D00" w:rsidP="0053017F">
      <w:pPr>
        <w:spacing w:after="0" w:line="240" w:lineRule="auto"/>
      </w:pPr>
      <w:r>
        <w:separator/>
      </w:r>
    </w:p>
  </w:endnote>
  <w:endnote w:type="continuationSeparator" w:id="0">
    <w:p w14:paraId="4A267604" w14:textId="77777777" w:rsidR="00346D00" w:rsidRDefault="00346D00" w:rsidP="00530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0189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7BF6EB" w14:textId="77777777" w:rsidR="0023457B" w:rsidRDefault="002345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420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CBC7341" w14:textId="77777777" w:rsidR="0053017F" w:rsidRDefault="005301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51C19" w14:textId="77777777" w:rsidR="00346D00" w:rsidRDefault="00346D00" w:rsidP="0053017F">
      <w:pPr>
        <w:spacing w:after="0" w:line="240" w:lineRule="auto"/>
      </w:pPr>
      <w:r>
        <w:separator/>
      </w:r>
    </w:p>
  </w:footnote>
  <w:footnote w:type="continuationSeparator" w:id="0">
    <w:p w14:paraId="336BCC34" w14:textId="77777777" w:rsidR="00346D00" w:rsidRDefault="00346D00" w:rsidP="005301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3A6"/>
    <w:rsid w:val="00044274"/>
    <w:rsid w:val="001370E1"/>
    <w:rsid w:val="0023457B"/>
    <w:rsid w:val="00346D00"/>
    <w:rsid w:val="004C791E"/>
    <w:rsid w:val="00507EC5"/>
    <w:rsid w:val="0053017F"/>
    <w:rsid w:val="005F47B7"/>
    <w:rsid w:val="00681D82"/>
    <w:rsid w:val="00756274"/>
    <w:rsid w:val="007B1409"/>
    <w:rsid w:val="007E3E44"/>
    <w:rsid w:val="007F4C75"/>
    <w:rsid w:val="00812D4B"/>
    <w:rsid w:val="008C5230"/>
    <w:rsid w:val="009143A6"/>
    <w:rsid w:val="009676EE"/>
    <w:rsid w:val="00975F98"/>
    <w:rsid w:val="009D4204"/>
    <w:rsid w:val="00AD577B"/>
    <w:rsid w:val="00B3515D"/>
    <w:rsid w:val="00BE44C8"/>
    <w:rsid w:val="00C17646"/>
    <w:rsid w:val="00C264CE"/>
    <w:rsid w:val="00C4147B"/>
    <w:rsid w:val="00C4654F"/>
    <w:rsid w:val="00DA21AE"/>
    <w:rsid w:val="00E1664E"/>
    <w:rsid w:val="00E30942"/>
    <w:rsid w:val="00E820BC"/>
    <w:rsid w:val="00EC3BBF"/>
    <w:rsid w:val="00F83578"/>
    <w:rsid w:val="00FA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C39E57"/>
  <w15:chartTrackingRefBased/>
  <w15:docId w15:val="{D6C3CDC2-3DBE-42B9-AB88-3201FF9C8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4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17F"/>
  </w:style>
  <w:style w:type="paragraph" w:styleId="Footer">
    <w:name w:val="footer"/>
    <w:basedOn w:val="Normal"/>
    <w:link w:val="Foot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17F"/>
  </w:style>
  <w:style w:type="table" w:styleId="TableGrid">
    <w:name w:val="Table Grid"/>
    <w:basedOn w:val="TableNormal"/>
    <w:uiPriority w:val="39"/>
    <w:rsid w:val="00681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681D82"/>
    <w:pPr>
      <w:spacing w:after="0" w:line="240" w:lineRule="auto"/>
    </w:pPr>
    <w:rPr>
      <w:rFonts w:ascii="Times New Roman" w:hAnsi="Times New Roman"/>
      <w:sz w:val="16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5Dark-Accent4">
    <w:name w:val="List Table 5 Dark Accent 4"/>
    <w:basedOn w:val="TableNormal"/>
    <w:uiPriority w:val="50"/>
    <w:rsid w:val="00C264C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81D8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1370E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0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EDAX\APEX\ReportTemplates\auto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autoreport.dotx</Template>
  <TotalTime>4</TotalTime>
  <Pages>8</Pages>
  <Words>386</Words>
  <Characters>1498</Characters>
  <Application>Microsoft Office Word</Application>
  <DocSecurity>0</DocSecurity>
  <Lines>374</Lines>
  <Paragraphs>376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Report</dc:title>
  <dc:subject/>
  <dc:creator>Edax</dc:creator>
  <cp:keywords/>
  <dc:description/>
  <cp:lastModifiedBy>Edax</cp:lastModifiedBy>
  <cp:revision>1</cp:revision>
  <dcterms:created xsi:type="dcterms:W3CDTF">2025-09-04T09:06:00Z</dcterms:created>
  <dcterms:modified xsi:type="dcterms:W3CDTF">2025-09-04T09:10:00Z</dcterms:modified>
</cp:coreProperties>
</file>